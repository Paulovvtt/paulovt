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implesTabela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10"/>
        <w:gridCol w:w="8302"/>
      </w:tblGrid>
      <w:tr w:rsidR="000E24AC" w:rsidRPr="00565B06" w14:paraId="4B44372A" w14:textId="77777777" w:rsidTr="008D6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"/>
        </w:trPr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14:paraId="4C55320E" w14:textId="5D7EABB3" w:rsidR="000E24AC" w:rsidRPr="002A65C5" w:rsidRDefault="005245B0" w:rsidP="009D0878">
            <w:pPr>
              <w:pStyle w:val="cones"/>
              <w:rPr>
                <w:color w:val="FF0000"/>
              </w:rPr>
            </w:pPr>
            <w:r w:rsidRPr="002A65C5">
              <w:rPr>
                <w:noProof/>
                <w:color w:val="FF0000"/>
              </w:rPr>
              <mc:AlternateContent>
                <mc:Choice Requires="wpg">
                  <w:drawing>
                    <wp:inline distT="0" distB="0" distL="0" distR="0" wp14:anchorId="6A719103" wp14:editId="153CEDE2">
                      <wp:extent cx="274320" cy="274320"/>
                      <wp:effectExtent l="3810" t="8890" r="7620" b="2540"/>
                      <wp:docPr id="23" name="Ícone de objetivo no ícone de círculo" descr="Ícone de objetiv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4" name="Círculo do ícone de objetivo" descr="Círculo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Linha horizontal superior do ícone de objetivo" descr="Linha horizontal superior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8"/>
                                    <a:gd name="T2" fmla="*/ 43 w 869"/>
                                    <a:gd name="T3" fmla="*/ 0 h 108"/>
                                    <a:gd name="T4" fmla="*/ 44 w 869"/>
                                    <a:gd name="T5" fmla="*/ 0 h 108"/>
                                    <a:gd name="T6" fmla="*/ 45 w 869"/>
                                    <a:gd name="T7" fmla="*/ 1 h 108"/>
                                    <a:gd name="T8" fmla="*/ 45 w 869"/>
                                    <a:gd name="T9" fmla="*/ 1 h 108"/>
                                    <a:gd name="T10" fmla="*/ 46 w 869"/>
                                    <a:gd name="T11" fmla="*/ 2 h 108"/>
                                    <a:gd name="T12" fmla="*/ 46 w 869"/>
                                    <a:gd name="T13" fmla="*/ 3 h 108"/>
                                    <a:gd name="T14" fmla="*/ 46 w 869"/>
                                    <a:gd name="T15" fmla="*/ 4 h 108"/>
                                    <a:gd name="T16" fmla="*/ 45 w 869"/>
                                    <a:gd name="T17" fmla="*/ 5 h 108"/>
                                    <a:gd name="T18" fmla="*/ 45 w 869"/>
                                    <a:gd name="T19" fmla="*/ 5 h 108"/>
                                    <a:gd name="T20" fmla="*/ 44 w 869"/>
                                    <a:gd name="T21" fmla="*/ 6 h 108"/>
                                    <a:gd name="T22" fmla="*/ 43 w 869"/>
                                    <a:gd name="T23" fmla="*/ 6 h 108"/>
                                    <a:gd name="T24" fmla="*/ 3 w 869"/>
                                    <a:gd name="T25" fmla="*/ 6 h 108"/>
                                    <a:gd name="T26" fmla="*/ 2 w 869"/>
                                    <a:gd name="T27" fmla="*/ 6 h 108"/>
                                    <a:gd name="T28" fmla="*/ 1 w 869"/>
                                    <a:gd name="T29" fmla="*/ 5 h 108"/>
                                    <a:gd name="T30" fmla="*/ 1 w 869"/>
                                    <a:gd name="T31" fmla="*/ 5 h 108"/>
                                    <a:gd name="T32" fmla="*/ 0 w 869"/>
                                    <a:gd name="T33" fmla="*/ 4 h 108"/>
                                    <a:gd name="T34" fmla="*/ 0 w 869"/>
                                    <a:gd name="T35" fmla="*/ 3 h 108"/>
                                    <a:gd name="T36" fmla="*/ 0 w 869"/>
                                    <a:gd name="T37" fmla="*/ 2 h 108"/>
                                    <a:gd name="T38" fmla="*/ 1 w 869"/>
                                    <a:gd name="T39" fmla="*/ 1 h 108"/>
                                    <a:gd name="T40" fmla="*/ 1 w 869"/>
                                    <a:gd name="T41" fmla="*/ 1 h 108"/>
                                    <a:gd name="T42" fmla="*/ 2 w 869"/>
                                    <a:gd name="T43" fmla="*/ 0 h 108"/>
                                    <a:gd name="T44" fmla="*/ 3 w 869"/>
                                    <a:gd name="T45" fmla="*/ 0 h 108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Linha horizontal intermediária do ícone de objetivo" descr="Linha horizontal intermediária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8"/>
                                    <a:gd name="T2" fmla="*/ 43 w 869"/>
                                    <a:gd name="T3" fmla="*/ 0 h 108"/>
                                    <a:gd name="T4" fmla="*/ 44 w 869"/>
                                    <a:gd name="T5" fmla="*/ 0 h 108"/>
                                    <a:gd name="T6" fmla="*/ 45 w 869"/>
                                    <a:gd name="T7" fmla="*/ 1 h 108"/>
                                    <a:gd name="T8" fmla="*/ 45 w 869"/>
                                    <a:gd name="T9" fmla="*/ 1 h 108"/>
                                    <a:gd name="T10" fmla="*/ 46 w 869"/>
                                    <a:gd name="T11" fmla="*/ 2 h 108"/>
                                    <a:gd name="T12" fmla="*/ 46 w 869"/>
                                    <a:gd name="T13" fmla="*/ 3 h 108"/>
                                    <a:gd name="T14" fmla="*/ 46 w 869"/>
                                    <a:gd name="T15" fmla="*/ 4 h 108"/>
                                    <a:gd name="T16" fmla="*/ 45 w 869"/>
                                    <a:gd name="T17" fmla="*/ 5 h 108"/>
                                    <a:gd name="T18" fmla="*/ 45 w 869"/>
                                    <a:gd name="T19" fmla="*/ 5 h 108"/>
                                    <a:gd name="T20" fmla="*/ 44 w 869"/>
                                    <a:gd name="T21" fmla="*/ 6 h 108"/>
                                    <a:gd name="T22" fmla="*/ 43 w 869"/>
                                    <a:gd name="T23" fmla="*/ 6 h 108"/>
                                    <a:gd name="T24" fmla="*/ 3 w 869"/>
                                    <a:gd name="T25" fmla="*/ 6 h 108"/>
                                    <a:gd name="T26" fmla="*/ 2 w 869"/>
                                    <a:gd name="T27" fmla="*/ 6 h 108"/>
                                    <a:gd name="T28" fmla="*/ 1 w 869"/>
                                    <a:gd name="T29" fmla="*/ 5 h 108"/>
                                    <a:gd name="T30" fmla="*/ 1 w 869"/>
                                    <a:gd name="T31" fmla="*/ 5 h 108"/>
                                    <a:gd name="T32" fmla="*/ 0 w 869"/>
                                    <a:gd name="T33" fmla="*/ 4 h 108"/>
                                    <a:gd name="T34" fmla="*/ 0 w 869"/>
                                    <a:gd name="T35" fmla="*/ 3 h 108"/>
                                    <a:gd name="T36" fmla="*/ 0 w 869"/>
                                    <a:gd name="T37" fmla="*/ 2 h 108"/>
                                    <a:gd name="T38" fmla="*/ 1 w 869"/>
                                    <a:gd name="T39" fmla="*/ 1 h 108"/>
                                    <a:gd name="T40" fmla="*/ 1 w 869"/>
                                    <a:gd name="T41" fmla="*/ 1 h 108"/>
                                    <a:gd name="T42" fmla="*/ 2 w 869"/>
                                    <a:gd name="T43" fmla="*/ 0 h 108"/>
                                    <a:gd name="T44" fmla="*/ 3 w 869"/>
                                    <a:gd name="T45" fmla="*/ 0 h 108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Linha horizontal inferior do ícone de objetivo" descr="Linha horizontal inferior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9"/>
                                    <a:gd name="T2" fmla="*/ 43 w 869"/>
                                    <a:gd name="T3" fmla="*/ 0 h 109"/>
                                    <a:gd name="T4" fmla="*/ 44 w 869"/>
                                    <a:gd name="T5" fmla="*/ 0 h 109"/>
                                    <a:gd name="T6" fmla="*/ 45 w 869"/>
                                    <a:gd name="T7" fmla="*/ 1 h 109"/>
                                    <a:gd name="T8" fmla="*/ 45 w 869"/>
                                    <a:gd name="T9" fmla="*/ 1 h 109"/>
                                    <a:gd name="T10" fmla="*/ 46 w 869"/>
                                    <a:gd name="T11" fmla="*/ 2 h 109"/>
                                    <a:gd name="T12" fmla="*/ 46 w 869"/>
                                    <a:gd name="T13" fmla="*/ 3 h 109"/>
                                    <a:gd name="T14" fmla="*/ 46 w 869"/>
                                    <a:gd name="T15" fmla="*/ 3 h 109"/>
                                    <a:gd name="T16" fmla="*/ 45 w 869"/>
                                    <a:gd name="T17" fmla="*/ 4 h 109"/>
                                    <a:gd name="T18" fmla="*/ 45 w 869"/>
                                    <a:gd name="T19" fmla="*/ 4 h 109"/>
                                    <a:gd name="T20" fmla="*/ 44 w 869"/>
                                    <a:gd name="T21" fmla="*/ 5 h 109"/>
                                    <a:gd name="T22" fmla="*/ 43 w 869"/>
                                    <a:gd name="T23" fmla="*/ 5 h 109"/>
                                    <a:gd name="T24" fmla="*/ 3 w 869"/>
                                    <a:gd name="T25" fmla="*/ 5 h 109"/>
                                    <a:gd name="T26" fmla="*/ 2 w 869"/>
                                    <a:gd name="T27" fmla="*/ 5 h 109"/>
                                    <a:gd name="T28" fmla="*/ 1 w 869"/>
                                    <a:gd name="T29" fmla="*/ 4 h 109"/>
                                    <a:gd name="T30" fmla="*/ 1 w 869"/>
                                    <a:gd name="T31" fmla="*/ 4 h 109"/>
                                    <a:gd name="T32" fmla="*/ 0 w 869"/>
                                    <a:gd name="T33" fmla="*/ 3 h 109"/>
                                    <a:gd name="T34" fmla="*/ 0 w 869"/>
                                    <a:gd name="T35" fmla="*/ 3 h 109"/>
                                    <a:gd name="T36" fmla="*/ 0 w 869"/>
                                    <a:gd name="T37" fmla="*/ 2 h 109"/>
                                    <a:gd name="T38" fmla="*/ 1 w 869"/>
                                    <a:gd name="T39" fmla="*/ 1 h 109"/>
                                    <a:gd name="T40" fmla="*/ 1 w 869"/>
                                    <a:gd name="T41" fmla="*/ 1 h 109"/>
                                    <a:gd name="T42" fmla="*/ 2 w 869"/>
                                    <a:gd name="T43" fmla="*/ 0 h 109"/>
                                    <a:gd name="T44" fmla="*/ 3 w 869"/>
                                    <a:gd name="T45" fmla="*/ 0 h 109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AF3D7F" id="Ícone de objetivo no ícone de círculo" o:spid="_x0000_s1026" alt="Ícone de objetivo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">
                      <v:shape id="Círculo do ícone de objetivo" o:spid="_x0000_s1027" alt="Círculo do ícone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ZynxAAAANsAAAAPAAAAZHJzL2Rvd25yZXYueG1sRI9BawIx&#10;FITvBf9DeIK3mtVK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BjlnKf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Linha horizontal superior do ícone de objetivo" o:spid="_x0000_s1028" alt="Linha horizontal superior do ícone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v:shape id="Linha horizontal intermediária do ícone de objetivo" o:spid="_x0000_s1029" alt="Linha horizontal intermediária do ícone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v:shape id="Linha horizontal inferior do ícone de objetivo" o:spid="_x0000_s1030" alt="Linha horizontal inferior do ícone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02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7B6E2311" w14:textId="77777777" w:rsidR="000E24AC" w:rsidRPr="00565B06" w:rsidRDefault="00D75698" w:rsidP="007850D1">
            <w:pPr>
              <w:pStyle w:val="Ttulo1"/>
              <w:outlineLvl w:val="0"/>
            </w:pPr>
            <w:sdt>
              <w:sdtPr>
                <w:alias w:val="Objetivo:"/>
                <w:tag w:val="Objetivo:"/>
                <w:id w:val="-376709012"/>
                <w:placeholder>
                  <w:docPart w:val="B36C3C5668CD49EB97BC82F8353DCCE2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  <w:lang w:val="pt-BR" w:bidi="pt-BR"/>
                  </w:rPr>
                  <w:t>Objetivo</w:t>
                </w:r>
              </w:sdtContent>
            </w:sdt>
          </w:p>
        </w:tc>
      </w:tr>
    </w:tbl>
    <w:tbl>
      <w:tblPr>
        <w:tblStyle w:val="Tabelacomgrade"/>
        <w:tblpPr w:leftFromText="141" w:rightFromText="141" w:vertAnchor="page" w:horzAnchor="margin" w:tblpXSpec="center" w:tblpY="301"/>
        <w:tblW w:w="563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</w:tblPr>
      <w:tblGrid>
        <w:gridCol w:w="5305"/>
        <w:gridCol w:w="4058"/>
      </w:tblGrid>
      <w:tr w:rsidR="008D6130" w:rsidRPr="00565B06" w14:paraId="288CFE68" w14:textId="77777777" w:rsidTr="008D6130">
        <w:trPr>
          <w:trHeight w:hRule="exact" w:val="2127"/>
        </w:trPr>
        <w:tc>
          <w:tcPr>
            <w:tcW w:w="5305" w:type="dxa"/>
            <w:tcMar>
              <w:right w:w="144" w:type="dxa"/>
            </w:tcMar>
            <w:vAlign w:val="bottom"/>
          </w:tcPr>
          <w:p w14:paraId="04E1442E" w14:textId="12F9782D" w:rsidR="008D6130" w:rsidRPr="001E11C7" w:rsidRDefault="002A65C5" w:rsidP="008D6130">
            <w:pPr>
              <w:pStyle w:val="Subttulo"/>
              <w:rPr>
                <w:b w:val="0"/>
                <w:bCs/>
              </w:rPr>
            </w:pPr>
            <w:r>
              <w:rPr>
                <w:b w:val="0"/>
                <w:bCs/>
              </w:rPr>
              <w:t>paulo</w:t>
            </w:r>
          </w:p>
          <w:p w14:paraId="510143A5" w14:textId="2A169B11" w:rsidR="008D6130" w:rsidRPr="00565B06" w:rsidRDefault="008D6130" w:rsidP="008D6130">
            <w:pPr>
              <w:pStyle w:val="Subttulo"/>
            </w:pPr>
            <w:r>
              <w:t>v</w:t>
            </w:r>
            <w:r w:rsidR="002A65C5">
              <w:t>ITOR</w:t>
            </w:r>
          </w:p>
        </w:tc>
        <w:tc>
          <w:tcPr>
            <w:tcW w:w="4058" w:type="dxa"/>
            <w:tcMar>
              <w:left w:w="144" w:type="dxa"/>
            </w:tcMar>
            <w:vAlign w:val="bottom"/>
          </w:tcPr>
          <w:p w14:paraId="388CEDDA" w14:textId="4AD35185" w:rsidR="008D6130" w:rsidRDefault="00D75698" w:rsidP="008D6130">
            <w:pPr>
              <w:pStyle w:val="Informaesdecontato"/>
            </w:pPr>
            <w:sdt>
              <w:sdtPr>
                <w:alias w:val="Insira o endereço:"/>
                <w:tag w:val="Insira o endereço:"/>
                <w:id w:val="-989020281"/>
                <w:placeholder>
                  <w:docPart w:val="A744F8FAC6FB413F92F156BEAA4E537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2A65C5">
                  <w:t>Brasilia DF</w:t>
                </w:r>
              </w:sdtContent>
            </w:sdt>
            <w:r w:rsidR="008D6130">
              <w:rPr>
                <w:lang w:val="pt-BR" w:bidi="pt-BR"/>
              </w:rPr>
              <w:t xml:space="preserve">  </w:t>
            </w:r>
            <w:r w:rsidR="005245B0">
              <w:rPr>
                <w:noProof/>
              </w:rPr>
              <mc:AlternateContent>
                <mc:Choice Requires="wps">
                  <w:drawing>
                    <wp:inline distT="0" distB="0" distL="0" distR="0" wp14:anchorId="4AB88C1C" wp14:editId="0BFB82BD">
                      <wp:extent cx="118745" cy="118745"/>
                      <wp:effectExtent l="8890" t="5715" r="5715" b="8890"/>
                      <wp:docPr id="22" name="Ícone de endereços" descr="Ícone de endereço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custGeom>
                                <a:avLst/>
                                <a:gdLst>
                                  <a:gd name="T0" fmla="*/ 62360 w 2846"/>
                                  <a:gd name="T1" fmla="*/ 965 h 2833"/>
                                  <a:gd name="T2" fmla="*/ 67121 w 2846"/>
                                  <a:gd name="T3" fmla="*/ 4825 h 2833"/>
                                  <a:gd name="T4" fmla="*/ 73387 w 2846"/>
                                  <a:gd name="T5" fmla="*/ 10742 h 2833"/>
                                  <a:gd name="T6" fmla="*/ 80654 w 2846"/>
                                  <a:gd name="T7" fmla="*/ 17707 h 2833"/>
                                  <a:gd name="T8" fmla="*/ 88465 w 2846"/>
                                  <a:gd name="T9" fmla="*/ 25302 h 2833"/>
                                  <a:gd name="T10" fmla="*/ 96317 w 2846"/>
                                  <a:gd name="T11" fmla="*/ 33022 h 2833"/>
                                  <a:gd name="T12" fmla="*/ 103668 w 2846"/>
                                  <a:gd name="T13" fmla="*/ 40281 h 2833"/>
                                  <a:gd name="T14" fmla="*/ 110142 w 2846"/>
                                  <a:gd name="T15" fmla="*/ 46701 h 2833"/>
                                  <a:gd name="T16" fmla="*/ 115155 w 2846"/>
                                  <a:gd name="T17" fmla="*/ 51778 h 2833"/>
                                  <a:gd name="T18" fmla="*/ 118162 w 2846"/>
                                  <a:gd name="T19" fmla="*/ 54967 h 2833"/>
                                  <a:gd name="T20" fmla="*/ 115155 w 2846"/>
                                  <a:gd name="T21" fmla="*/ 55974 h 2833"/>
                                  <a:gd name="T22" fmla="*/ 107929 w 2846"/>
                                  <a:gd name="T23" fmla="*/ 56226 h 2833"/>
                                  <a:gd name="T24" fmla="*/ 103042 w 2846"/>
                                  <a:gd name="T25" fmla="*/ 56436 h 2833"/>
                                  <a:gd name="T26" fmla="*/ 103042 w 2846"/>
                                  <a:gd name="T27" fmla="*/ 107669 h 2833"/>
                                  <a:gd name="T28" fmla="*/ 102248 w 2846"/>
                                  <a:gd name="T29" fmla="*/ 113963 h 2833"/>
                                  <a:gd name="T30" fmla="*/ 99533 w 2846"/>
                                  <a:gd name="T31" fmla="*/ 117319 h 2833"/>
                                  <a:gd name="T32" fmla="*/ 94229 w 2846"/>
                                  <a:gd name="T33" fmla="*/ 118746 h 2833"/>
                                  <a:gd name="T34" fmla="*/ 90094 w 2846"/>
                                  <a:gd name="T35" fmla="*/ 118872 h 2833"/>
                                  <a:gd name="T36" fmla="*/ 85165 w 2846"/>
                                  <a:gd name="T37" fmla="*/ 118746 h 2833"/>
                                  <a:gd name="T38" fmla="*/ 80404 w 2846"/>
                                  <a:gd name="T39" fmla="*/ 118410 h 2833"/>
                                  <a:gd name="T40" fmla="*/ 77605 w 2846"/>
                                  <a:gd name="T41" fmla="*/ 116187 h 2833"/>
                                  <a:gd name="T42" fmla="*/ 76477 w 2846"/>
                                  <a:gd name="T43" fmla="*/ 110732 h 2833"/>
                                  <a:gd name="T44" fmla="*/ 76227 w 2846"/>
                                  <a:gd name="T45" fmla="*/ 103221 h 2833"/>
                                  <a:gd name="T46" fmla="*/ 76101 w 2846"/>
                                  <a:gd name="T47" fmla="*/ 95375 h 2833"/>
                                  <a:gd name="T48" fmla="*/ 76060 w 2846"/>
                                  <a:gd name="T49" fmla="*/ 87108 h 2833"/>
                                  <a:gd name="T50" fmla="*/ 76060 w 2846"/>
                                  <a:gd name="T51" fmla="*/ 80059 h 2833"/>
                                  <a:gd name="T52" fmla="*/ 76101 w 2846"/>
                                  <a:gd name="T53" fmla="*/ 75821 h 2833"/>
                                  <a:gd name="T54" fmla="*/ 75642 w 2846"/>
                                  <a:gd name="T55" fmla="*/ 71625 h 2833"/>
                                  <a:gd name="T56" fmla="*/ 73094 w 2846"/>
                                  <a:gd name="T57" fmla="*/ 68436 h 2833"/>
                                  <a:gd name="T58" fmla="*/ 68959 w 2846"/>
                                  <a:gd name="T59" fmla="*/ 66800 h 2833"/>
                                  <a:gd name="T60" fmla="*/ 63863 w 2846"/>
                                  <a:gd name="T61" fmla="*/ 66254 h 2833"/>
                                  <a:gd name="T62" fmla="*/ 58392 w 2846"/>
                                  <a:gd name="T63" fmla="*/ 66171 h 2833"/>
                                  <a:gd name="T64" fmla="*/ 52335 w 2846"/>
                                  <a:gd name="T65" fmla="*/ 66548 h 2833"/>
                                  <a:gd name="T66" fmla="*/ 47156 w 2846"/>
                                  <a:gd name="T67" fmla="*/ 67849 h 2833"/>
                                  <a:gd name="T68" fmla="*/ 43481 w 2846"/>
                                  <a:gd name="T69" fmla="*/ 70408 h 2833"/>
                                  <a:gd name="T70" fmla="*/ 42186 w 2846"/>
                                  <a:gd name="T71" fmla="*/ 74604 h 2833"/>
                                  <a:gd name="T72" fmla="*/ 42228 w 2846"/>
                                  <a:gd name="T73" fmla="*/ 101836 h 2833"/>
                                  <a:gd name="T74" fmla="*/ 42144 w 2846"/>
                                  <a:gd name="T75" fmla="*/ 113165 h 2833"/>
                                  <a:gd name="T76" fmla="*/ 40056 w 2846"/>
                                  <a:gd name="T77" fmla="*/ 116774 h 2833"/>
                                  <a:gd name="T78" fmla="*/ 35294 w 2846"/>
                                  <a:gd name="T79" fmla="*/ 118410 h 2833"/>
                                  <a:gd name="T80" fmla="*/ 23474 w 2846"/>
                                  <a:gd name="T81" fmla="*/ 118662 h 2833"/>
                                  <a:gd name="T82" fmla="*/ 18545 w 2846"/>
                                  <a:gd name="T83" fmla="*/ 117194 h 2833"/>
                                  <a:gd name="T84" fmla="*/ 15872 w 2846"/>
                                  <a:gd name="T85" fmla="*/ 113417 h 2833"/>
                                  <a:gd name="T86" fmla="*/ 15538 w 2846"/>
                                  <a:gd name="T87" fmla="*/ 95878 h 2833"/>
                                  <a:gd name="T88" fmla="*/ 15454 w 2846"/>
                                  <a:gd name="T89" fmla="*/ 56688 h 2833"/>
                                  <a:gd name="T90" fmla="*/ 12865 w 2846"/>
                                  <a:gd name="T91" fmla="*/ 56730 h 2833"/>
                                  <a:gd name="T92" fmla="*/ 7978 w 2846"/>
                                  <a:gd name="T93" fmla="*/ 56772 h 2833"/>
                                  <a:gd name="T94" fmla="*/ 3049 w 2846"/>
                                  <a:gd name="T95" fmla="*/ 56730 h 2833"/>
                                  <a:gd name="T96" fmla="*/ 167 w 2846"/>
                                  <a:gd name="T97" fmla="*/ 56730 h 2833"/>
                                  <a:gd name="T98" fmla="*/ 1086 w 2846"/>
                                  <a:gd name="T99" fmla="*/ 55345 h 2833"/>
                                  <a:gd name="T100" fmla="*/ 4553 w 2846"/>
                                  <a:gd name="T101" fmla="*/ 51611 h 2833"/>
                                  <a:gd name="T102" fmla="*/ 9857 w 2846"/>
                                  <a:gd name="T103" fmla="*/ 46030 h 2833"/>
                                  <a:gd name="T104" fmla="*/ 16457 w 2846"/>
                                  <a:gd name="T105" fmla="*/ 39190 h 2833"/>
                                  <a:gd name="T106" fmla="*/ 23975 w 2846"/>
                                  <a:gd name="T107" fmla="*/ 31596 h 2833"/>
                                  <a:gd name="T108" fmla="*/ 31827 w 2846"/>
                                  <a:gd name="T109" fmla="*/ 23749 h 2833"/>
                                  <a:gd name="T110" fmla="*/ 39513 w 2846"/>
                                  <a:gd name="T111" fmla="*/ 16071 h 2833"/>
                                  <a:gd name="T112" fmla="*/ 46613 w 2846"/>
                                  <a:gd name="T113" fmla="*/ 9147 h 2833"/>
                                  <a:gd name="T114" fmla="*/ 52502 w 2846"/>
                                  <a:gd name="T115" fmla="*/ 3399 h 2833"/>
                                  <a:gd name="T116" fmla="*/ 57097 w 2846"/>
                                  <a:gd name="T117" fmla="*/ 294 h 2833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</a:gdLst>
                                <a:ahLst/>
                                <a:cxnLst>
                                  <a:cxn ang="T118">
                                    <a:pos x="T0" y="T1"/>
                                  </a:cxn>
                                  <a:cxn ang="T119">
                                    <a:pos x="T2" y="T3"/>
                                  </a:cxn>
                                  <a:cxn ang="T120">
                                    <a:pos x="T4" y="T5"/>
                                  </a:cxn>
                                  <a:cxn ang="T121">
                                    <a:pos x="T6" y="T7"/>
                                  </a:cxn>
                                  <a:cxn ang="T122">
                                    <a:pos x="T8" y="T9"/>
                                  </a:cxn>
                                  <a:cxn ang="T123">
                                    <a:pos x="T10" y="T11"/>
                                  </a:cxn>
                                  <a:cxn ang="T124">
                                    <a:pos x="T12" y="T13"/>
                                  </a:cxn>
                                  <a:cxn ang="T125">
                                    <a:pos x="T14" y="T15"/>
                                  </a:cxn>
                                  <a:cxn ang="T126">
                                    <a:pos x="T16" y="T17"/>
                                  </a:cxn>
                                  <a:cxn ang="T127">
                                    <a:pos x="T18" y="T19"/>
                                  </a:cxn>
                                  <a:cxn ang="T128">
                                    <a:pos x="T20" y="T21"/>
                                  </a:cxn>
                                  <a:cxn ang="T129">
                                    <a:pos x="T22" y="T23"/>
                                  </a:cxn>
                                  <a:cxn ang="T130">
                                    <a:pos x="T24" y="T25"/>
                                  </a:cxn>
                                  <a:cxn ang="T131">
                                    <a:pos x="T26" y="T27"/>
                                  </a:cxn>
                                  <a:cxn ang="T132">
                                    <a:pos x="T28" y="T29"/>
                                  </a:cxn>
                                  <a:cxn ang="T133">
                                    <a:pos x="T30" y="T31"/>
                                  </a:cxn>
                                  <a:cxn ang="T134">
                                    <a:pos x="T32" y="T33"/>
                                  </a:cxn>
                                  <a:cxn ang="T135">
                                    <a:pos x="T34" y="T35"/>
                                  </a:cxn>
                                  <a:cxn ang="T136">
                                    <a:pos x="T36" y="T37"/>
                                  </a:cxn>
                                  <a:cxn ang="T137">
                                    <a:pos x="T38" y="T39"/>
                                  </a:cxn>
                                  <a:cxn ang="T138">
                                    <a:pos x="T40" y="T41"/>
                                  </a:cxn>
                                  <a:cxn ang="T139">
                                    <a:pos x="T42" y="T43"/>
                                  </a:cxn>
                                  <a:cxn ang="T140">
                                    <a:pos x="T44" y="T45"/>
                                  </a:cxn>
                                  <a:cxn ang="T141">
                                    <a:pos x="T46" y="T47"/>
                                  </a:cxn>
                                  <a:cxn ang="T142">
                                    <a:pos x="T48" y="T49"/>
                                  </a:cxn>
                                  <a:cxn ang="T143">
                                    <a:pos x="T50" y="T51"/>
                                  </a:cxn>
                                  <a:cxn ang="T144">
                                    <a:pos x="T52" y="T53"/>
                                  </a:cxn>
                                  <a:cxn ang="T145">
                                    <a:pos x="T54" y="T55"/>
                                  </a:cxn>
                                  <a:cxn ang="T146">
                                    <a:pos x="T56" y="T57"/>
                                  </a:cxn>
                                  <a:cxn ang="T147">
                                    <a:pos x="T58" y="T59"/>
                                  </a:cxn>
                                  <a:cxn ang="T148">
                                    <a:pos x="T60" y="T61"/>
                                  </a:cxn>
                                  <a:cxn ang="T149">
                                    <a:pos x="T62" y="T63"/>
                                  </a:cxn>
                                  <a:cxn ang="T150">
                                    <a:pos x="T64" y="T65"/>
                                  </a:cxn>
                                  <a:cxn ang="T151">
                                    <a:pos x="T66" y="T67"/>
                                  </a:cxn>
                                  <a:cxn ang="T152">
                                    <a:pos x="T68" y="T69"/>
                                  </a:cxn>
                                  <a:cxn ang="T153">
                                    <a:pos x="T70" y="T71"/>
                                  </a:cxn>
                                  <a:cxn ang="T154">
                                    <a:pos x="T72" y="T73"/>
                                  </a:cxn>
                                  <a:cxn ang="T155">
                                    <a:pos x="T74" y="T75"/>
                                  </a:cxn>
                                  <a:cxn ang="T156">
                                    <a:pos x="T76" y="T77"/>
                                  </a:cxn>
                                  <a:cxn ang="T157">
                                    <a:pos x="T78" y="T79"/>
                                  </a:cxn>
                                  <a:cxn ang="T158">
                                    <a:pos x="T80" y="T81"/>
                                  </a:cxn>
                                  <a:cxn ang="T159">
                                    <a:pos x="T82" y="T83"/>
                                  </a:cxn>
                                  <a:cxn ang="T160">
                                    <a:pos x="T84" y="T85"/>
                                  </a:cxn>
                                  <a:cxn ang="T161">
                                    <a:pos x="T86" y="T87"/>
                                  </a:cxn>
                                  <a:cxn ang="T162">
                                    <a:pos x="T88" y="T89"/>
                                  </a:cxn>
                                  <a:cxn ang="T163">
                                    <a:pos x="T90" y="T91"/>
                                  </a:cxn>
                                  <a:cxn ang="T164">
                                    <a:pos x="T92" y="T93"/>
                                  </a:cxn>
                                  <a:cxn ang="T165">
                                    <a:pos x="T94" y="T95"/>
                                  </a:cxn>
                                  <a:cxn ang="T166">
                                    <a:pos x="T96" y="T97"/>
                                  </a:cxn>
                                  <a:cxn ang="T167">
                                    <a:pos x="T98" y="T99"/>
                                  </a:cxn>
                                  <a:cxn ang="T168">
                                    <a:pos x="T100" y="T101"/>
                                  </a:cxn>
                                  <a:cxn ang="T169">
                                    <a:pos x="T102" y="T103"/>
                                  </a:cxn>
                                  <a:cxn ang="T170">
                                    <a:pos x="T104" y="T105"/>
                                  </a:cxn>
                                  <a:cxn ang="T171">
                                    <a:pos x="T106" y="T107"/>
                                  </a:cxn>
                                  <a:cxn ang="T172">
                                    <a:pos x="T108" y="T109"/>
                                  </a:cxn>
                                  <a:cxn ang="T173">
                                    <a:pos x="T110" y="T111"/>
                                  </a:cxn>
                                  <a:cxn ang="T174">
                                    <a:pos x="T112" y="T113"/>
                                  </a:cxn>
                                  <a:cxn ang="T175">
                                    <a:pos x="T114" y="T115"/>
                                  </a:cxn>
                                  <a:cxn ang="T176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48FAB4" id="Ícone de endereços" o:spid="_x0000_s1026" alt="Ícone de endereços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2601876,40448;2800521,202240;3061960,450250;3365165,742188;3691067,1060532;4018680,1384115;4325389,1688375;4595507,1957469;4804666,2170271;4930129,2303938;4804666,2346146;4503173,2356709;4299270,2365511;4299270,4512939;4266142,4776751;4152862,4917418;3931561,4977230;3759034,4982512;3553379,4977230;3354734,4963147;3237950,4869970;3190886,4641324;3180455,4326501;3175198,3997637;3173487,3651126;3173487,3355667;3175198,3178032;3156047,3002157;3049735,2868490;2877209,2799917;2664586,2777032;2436317,2773553;2183598,2789355;1967512,2843886;1814178,2951146;1760146,3127022;1761899,4268449;1758394,4743303;1671275,4894574;1472588,4963147;979417,4973710;773762,4912178;662235,4753866;648299,4018720;644795,2376074;536772,2377834;332870,2379594;127215,2377834;6968,2377834;45312,2319782;189967,2163272;411268,1929344;686643,1642646;1000320,1324344;1327933,995438;1648620,673615;1944856,383396;2190566,142469;2382285,12323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18DA707" w14:textId="64E60259" w:rsidR="008D6130" w:rsidRDefault="00D75698" w:rsidP="008D6130">
            <w:pPr>
              <w:pStyle w:val="Informaesdecontato"/>
            </w:pPr>
            <w:sdt>
              <w:sdtPr>
                <w:alias w:val="Insira o telefone:"/>
                <w:tag w:val="Insira o telefone:"/>
                <w:id w:val="381135673"/>
                <w:placeholder>
                  <w:docPart w:val="08AA833D58EB45BCAF2B3F3056A0DF9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8D6130">
                  <w:t>(</w:t>
                </w:r>
                <w:r w:rsidR="002A65C5">
                  <w:t>61</w:t>
                </w:r>
                <w:r w:rsidR="008D6130">
                  <w:t xml:space="preserve">) </w:t>
                </w:r>
                <w:r w:rsidR="002A65C5">
                  <w:t>99865-3725</w:t>
                </w:r>
                <w:r w:rsidR="008D6130">
                  <w:t xml:space="preserve"> (WhatsApp)</w:t>
                </w:r>
              </w:sdtContent>
            </w:sdt>
            <w:r w:rsidR="008D6130">
              <w:rPr>
                <w:lang w:val="pt-BR" w:bidi="pt-BR"/>
              </w:rPr>
              <w:t xml:space="preserve">  </w:t>
            </w:r>
            <w:r w:rsidR="005245B0">
              <w:rPr>
                <w:noProof/>
              </w:rPr>
              <mc:AlternateContent>
                <mc:Choice Requires="wps">
                  <w:drawing>
                    <wp:inline distT="0" distB="0" distL="0" distR="0" wp14:anchorId="24E3EB29" wp14:editId="7721C095">
                      <wp:extent cx="109855" cy="109855"/>
                      <wp:effectExtent l="8890" t="1905" r="5080" b="2540"/>
                      <wp:docPr id="21" name="Ícone de telefone" descr="Ícone de telefo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custGeom>
                                <a:avLst/>
                                <a:gdLst>
                                  <a:gd name="T0" fmla="*/ 20510 w 2552"/>
                                  <a:gd name="T1" fmla="*/ 461 h 2616"/>
                                  <a:gd name="T2" fmla="*/ 24938 w 2552"/>
                                  <a:gd name="T3" fmla="*/ 3230 h 2616"/>
                                  <a:gd name="T4" fmla="*/ 31904 w 2552"/>
                                  <a:gd name="T5" fmla="*/ 10109 h 2616"/>
                                  <a:gd name="T6" fmla="*/ 36719 w 2552"/>
                                  <a:gd name="T7" fmla="*/ 14932 h 2616"/>
                                  <a:gd name="T8" fmla="*/ 38697 w 2552"/>
                                  <a:gd name="T9" fmla="*/ 18833 h 2616"/>
                                  <a:gd name="T10" fmla="*/ 38353 w 2552"/>
                                  <a:gd name="T11" fmla="*/ 22650 h 2616"/>
                                  <a:gd name="T12" fmla="*/ 35687 w 2552"/>
                                  <a:gd name="T13" fmla="*/ 26383 h 2616"/>
                                  <a:gd name="T14" fmla="*/ 31259 w 2552"/>
                                  <a:gd name="T15" fmla="*/ 30326 h 2616"/>
                                  <a:gd name="T16" fmla="*/ 28765 w 2552"/>
                                  <a:gd name="T17" fmla="*/ 34521 h 2616"/>
                                  <a:gd name="T18" fmla="*/ 28507 w 2552"/>
                                  <a:gd name="T19" fmla="*/ 38799 h 2616"/>
                                  <a:gd name="T20" fmla="*/ 30399 w 2552"/>
                                  <a:gd name="T21" fmla="*/ 43077 h 2616"/>
                                  <a:gd name="T22" fmla="*/ 39471 w 2552"/>
                                  <a:gd name="T23" fmla="*/ 52557 h 2616"/>
                                  <a:gd name="T24" fmla="*/ 60282 w 2552"/>
                                  <a:gd name="T25" fmla="*/ 72061 h 2616"/>
                                  <a:gd name="T26" fmla="*/ 70085 w 2552"/>
                                  <a:gd name="T27" fmla="*/ 80450 h 2616"/>
                                  <a:gd name="T28" fmla="*/ 74256 w 2552"/>
                                  <a:gd name="T29" fmla="*/ 81625 h 2616"/>
                                  <a:gd name="T30" fmla="*/ 78383 w 2552"/>
                                  <a:gd name="T31" fmla="*/ 80576 h 2616"/>
                                  <a:gd name="T32" fmla="*/ 82296 w 2552"/>
                                  <a:gd name="T33" fmla="*/ 77011 h 2616"/>
                                  <a:gd name="T34" fmla="*/ 86768 w 2552"/>
                                  <a:gd name="T35" fmla="*/ 72858 h 2616"/>
                                  <a:gd name="T36" fmla="*/ 91196 w 2552"/>
                                  <a:gd name="T37" fmla="*/ 71432 h 2616"/>
                                  <a:gd name="T38" fmla="*/ 95539 w 2552"/>
                                  <a:gd name="T39" fmla="*/ 72481 h 2616"/>
                                  <a:gd name="T40" fmla="*/ 99753 w 2552"/>
                                  <a:gd name="T41" fmla="*/ 75920 h 2616"/>
                                  <a:gd name="T42" fmla="*/ 108739 w 2552"/>
                                  <a:gd name="T43" fmla="*/ 86449 h 2616"/>
                                  <a:gd name="T44" fmla="*/ 109728 w 2552"/>
                                  <a:gd name="T45" fmla="*/ 90140 h 2616"/>
                                  <a:gd name="T46" fmla="*/ 109126 w 2552"/>
                                  <a:gd name="T47" fmla="*/ 93453 h 2616"/>
                                  <a:gd name="T48" fmla="*/ 107750 w 2552"/>
                                  <a:gd name="T49" fmla="*/ 95928 h 2616"/>
                                  <a:gd name="T50" fmla="*/ 106417 w 2552"/>
                                  <a:gd name="T51" fmla="*/ 97354 h 2616"/>
                                  <a:gd name="T52" fmla="*/ 105686 w 2552"/>
                                  <a:gd name="T53" fmla="*/ 97983 h 2616"/>
                                  <a:gd name="T54" fmla="*/ 103708 w 2552"/>
                                  <a:gd name="T55" fmla="*/ 99577 h 2616"/>
                                  <a:gd name="T56" fmla="*/ 100914 w 2552"/>
                                  <a:gd name="T57" fmla="*/ 101758 h 2616"/>
                                  <a:gd name="T58" fmla="*/ 97560 w 2552"/>
                                  <a:gd name="T59" fmla="*/ 104107 h 2616"/>
                                  <a:gd name="T60" fmla="*/ 94034 w 2552"/>
                                  <a:gd name="T61" fmla="*/ 106205 h 2616"/>
                                  <a:gd name="T62" fmla="*/ 90680 w 2552"/>
                                  <a:gd name="T63" fmla="*/ 107673 h 2616"/>
                                  <a:gd name="T64" fmla="*/ 84446 w 2552"/>
                                  <a:gd name="T65" fmla="*/ 109267 h 2616"/>
                                  <a:gd name="T66" fmla="*/ 79458 w 2552"/>
                                  <a:gd name="T67" fmla="*/ 109728 h 2616"/>
                                  <a:gd name="T68" fmla="*/ 75331 w 2552"/>
                                  <a:gd name="T69" fmla="*/ 109309 h 2616"/>
                                  <a:gd name="T70" fmla="*/ 71719 w 2552"/>
                                  <a:gd name="T71" fmla="*/ 108260 h 2616"/>
                                  <a:gd name="T72" fmla="*/ 68322 w 2552"/>
                                  <a:gd name="T73" fmla="*/ 106708 h 2616"/>
                                  <a:gd name="T74" fmla="*/ 61872 w 2552"/>
                                  <a:gd name="T75" fmla="*/ 103562 h 2616"/>
                                  <a:gd name="T76" fmla="*/ 50177 w 2552"/>
                                  <a:gd name="T77" fmla="*/ 97061 h 2616"/>
                                  <a:gd name="T78" fmla="*/ 39385 w 2552"/>
                                  <a:gd name="T79" fmla="*/ 90014 h 2616"/>
                                  <a:gd name="T80" fmla="*/ 29625 w 2552"/>
                                  <a:gd name="T81" fmla="*/ 82170 h 2616"/>
                                  <a:gd name="T82" fmla="*/ 20982 w 2552"/>
                                  <a:gd name="T83" fmla="*/ 73446 h 2616"/>
                                  <a:gd name="T84" fmla="*/ 13501 w 2552"/>
                                  <a:gd name="T85" fmla="*/ 63756 h 2616"/>
                                  <a:gd name="T86" fmla="*/ 7309 w 2552"/>
                                  <a:gd name="T87" fmla="*/ 52893 h 2616"/>
                                  <a:gd name="T88" fmla="*/ 2537 w 2552"/>
                                  <a:gd name="T89" fmla="*/ 40770 h 2616"/>
                                  <a:gd name="T90" fmla="*/ 172 w 2552"/>
                                  <a:gd name="T91" fmla="*/ 30788 h 2616"/>
                                  <a:gd name="T92" fmla="*/ 473 w 2552"/>
                                  <a:gd name="T93" fmla="*/ 22776 h 2616"/>
                                  <a:gd name="T94" fmla="*/ 2709 w 2552"/>
                                  <a:gd name="T95" fmla="*/ 15310 h 2616"/>
                                  <a:gd name="T96" fmla="*/ 6879 w 2552"/>
                                  <a:gd name="T97" fmla="*/ 8263 h 2616"/>
                                  <a:gd name="T98" fmla="*/ 11996 w 2552"/>
                                  <a:gd name="T99" fmla="*/ 2559 h 2616"/>
                                  <a:gd name="T100" fmla="*/ 16210 w 2552"/>
                                  <a:gd name="T101" fmla="*/ 252 h 261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</a:gdLst>
                                <a:ahLst/>
                                <a:cxnLst>
                                  <a:cxn ang="T102">
                                    <a:pos x="T0" y="T1"/>
                                  </a:cxn>
                                  <a:cxn ang="T103">
                                    <a:pos x="T2" y="T3"/>
                                  </a:cxn>
                                  <a:cxn ang="T104">
                                    <a:pos x="T4" y="T5"/>
                                  </a:cxn>
                                  <a:cxn ang="T105">
                                    <a:pos x="T6" y="T7"/>
                                  </a:cxn>
                                  <a:cxn ang="T106">
                                    <a:pos x="T8" y="T9"/>
                                  </a:cxn>
                                  <a:cxn ang="T107">
                                    <a:pos x="T10" y="T11"/>
                                  </a:cxn>
                                  <a:cxn ang="T108">
                                    <a:pos x="T12" y="T13"/>
                                  </a:cxn>
                                  <a:cxn ang="T109">
                                    <a:pos x="T14" y="T15"/>
                                  </a:cxn>
                                  <a:cxn ang="T110">
                                    <a:pos x="T16" y="T17"/>
                                  </a:cxn>
                                  <a:cxn ang="T111">
                                    <a:pos x="T18" y="T19"/>
                                  </a:cxn>
                                  <a:cxn ang="T112">
                                    <a:pos x="T20" y="T21"/>
                                  </a:cxn>
                                  <a:cxn ang="T113">
                                    <a:pos x="T22" y="T23"/>
                                  </a:cxn>
                                  <a:cxn ang="T114">
                                    <a:pos x="T24" y="T25"/>
                                  </a:cxn>
                                  <a:cxn ang="T115">
                                    <a:pos x="T26" y="T27"/>
                                  </a:cxn>
                                  <a:cxn ang="T116">
                                    <a:pos x="T28" y="T29"/>
                                  </a:cxn>
                                  <a:cxn ang="T117">
                                    <a:pos x="T30" y="T31"/>
                                  </a:cxn>
                                  <a:cxn ang="T118">
                                    <a:pos x="T32" y="T33"/>
                                  </a:cxn>
                                  <a:cxn ang="T119">
                                    <a:pos x="T34" y="T35"/>
                                  </a:cxn>
                                  <a:cxn ang="T120">
                                    <a:pos x="T36" y="T37"/>
                                  </a:cxn>
                                  <a:cxn ang="T121">
                                    <a:pos x="T38" y="T39"/>
                                  </a:cxn>
                                  <a:cxn ang="T122">
                                    <a:pos x="T40" y="T41"/>
                                  </a:cxn>
                                  <a:cxn ang="T123">
                                    <a:pos x="T42" y="T43"/>
                                  </a:cxn>
                                  <a:cxn ang="T124">
                                    <a:pos x="T44" y="T45"/>
                                  </a:cxn>
                                  <a:cxn ang="T125">
                                    <a:pos x="T46" y="T47"/>
                                  </a:cxn>
                                  <a:cxn ang="T126">
                                    <a:pos x="T48" y="T49"/>
                                  </a:cxn>
                                  <a:cxn ang="T127">
                                    <a:pos x="T50" y="T51"/>
                                  </a:cxn>
                                  <a:cxn ang="T128">
                                    <a:pos x="T52" y="T53"/>
                                  </a:cxn>
                                  <a:cxn ang="T129">
                                    <a:pos x="T54" y="T55"/>
                                  </a:cxn>
                                  <a:cxn ang="T130">
                                    <a:pos x="T56" y="T57"/>
                                  </a:cxn>
                                  <a:cxn ang="T131">
                                    <a:pos x="T58" y="T59"/>
                                  </a:cxn>
                                  <a:cxn ang="T132">
                                    <a:pos x="T60" y="T61"/>
                                  </a:cxn>
                                  <a:cxn ang="T133">
                                    <a:pos x="T62" y="T63"/>
                                  </a:cxn>
                                  <a:cxn ang="T134">
                                    <a:pos x="T64" y="T65"/>
                                  </a:cxn>
                                  <a:cxn ang="T135">
                                    <a:pos x="T66" y="T67"/>
                                  </a:cxn>
                                  <a:cxn ang="T136">
                                    <a:pos x="T68" y="T69"/>
                                  </a:cxn>
                                  <a:cxn ang="T137">
                                    <a:pos x="T70" y="T71"/>
                                  </a:cxn>
                                  <a:cxn ang="T138">
                                    <a:pos x="T72" y="T73"/>
                                  </a:cxn>
                                  <a:cxn ang="T139">
                                    <a:pos x="T74" y="T75"/>
                                  </a:cxn>
                                  <a:cxn ang="T140">
                                    <a:pos x="T76" y="T77"/>
                                  </a:cxn>
                                  <a:cxn ang="T141">
                                    <a:pos x="T78" y="T79"/>
                                  </a:cxn>
                                  <a:cxn ang="T142">
                                    <a:pos x="T80" y="T81"/>
                                  </a:cxn>
                                  <a:cxn ang="T143">
                                    <a:pos x="T82" y="T83"/>
                                  </a:cxn>
                                  <a:cxn ang="T144">
                                    <a:pos x="T84" y="T85"/>
                                  </a:cxn>
                                  <a:cxn ang="T145">
                                    <a:pos x="T86" y="T87"/>
                                  </a:cxn>
                                  <a:cxn ang="T146">
                                    <a:pos x="T88" y="T89"/>
                                  </a:cxn>
                                  <a:cxn ang="T147">
                                    <a:pos x="T90" y="T91"/>
                                  </a:cxn>
                                  <a:cxn ang="T148">
                                    <a:pos x="T92" y="T93"/>
                                  </a:cxn>
                                  <a:cxn ang="T149">
                                    <a:pos x="T94" y="T95"/>
                                  </a:cxn>
                                  <a:cxn ang="T150">
                                    <a:pos x="T96" y="T97"/>
                                  </a:cxn>
                                  <a:cxn ang="T151">
                                    <a:pos x="T98" y="T99"/>
                                  </a:cxn>
                                  <a:cxn ang="T152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81C9B5" id="Ícone de telefone" o:spid="_x0000_s1026" alt="Ícone de telef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882886,19359;1073497,135639;1373360,424512;1580629,627047;1665775,790864;1650967,951153;1536205,1107915;1345595,1273495;1238236,1449658;1227130,1629306;1308575,1808954;1699094,2207052;2594937,3026094;3016923,3378377;3196471,3427720;3374124,3383668;3542565,3233962;3735070,3059563;3925680,2999680;4112632,3043731;4294030,3188147;4680848,3630296;4723421,3785294;4697507,3924419;4638274,4028353;4580893,4088235;4549426,4114649;4464280,4181587;4344008,4273175;4199629,4371817;4047847,4459920;3903468,4521566;3635116,4588504;3420399,4607863;3242746,4590268;3087261,4546216;2941032,4481043;2663381,4348931;2159951,4075931;1695392,3780003;1275256,3450606;903204,3084255;581173,2677338;314628,2221162;109209,1712075;7404,1292896;20361,956444;116613,642921;296118,346992;516387,107461;697786,1058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24D816D" w14:textId="4084E28F" w:rsidR="008D6130" w:rsidRDefault="00D75698" w:rsidP="008D6130">
            <w:pPr>
              <w:pStyle w:val="Informaesdecontato"/>
            </w:pPr>
            <w:sdt>
              <w:sdtPr>
                <w:rPr>
                  <w:u w:val="single"/>
                </w:rPr>
                <w:alias w:val="Insira o email:"/>
                <w:tag w:val="Insira o email:"/>
                <w:id w:val="479813182"/>
                <w:placeholder>
                  <w:docPart w:val="7EAC2585CCCE493B9764D9EAF934F1D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2A65C5" w:rsidRPr="00170A44">
                  <w:rPr>
                    <w:u w:val="single"/>
                  </w:rPr>
                  <w:t>Paulo00vitorbrr@gmail.com</w:t>
                </w:r>
              </w:sdtContent>
            </w:sdt>
            <w:r w:rsidR="00170A44">
              <w:rPr>
                <w:lang w:val="pt-BR" w:bidi="pt-BR"/>
              </w:rPr>
              <w:t xml:space="preserve"> </w:t>
            </w:r>
            <w:r w:rsidR="008D6130">
              <w:rPr>
                <w:lang w:val="pt-BR" w:bidi="pt-BR"/>
              </w:rPr>
              <w:t xml:space="preserve"> </w:t>
            </w:r>
            <w:r w:rsidR="005245B0">
              <w:rPr>
                <w:noProof/>
              </w:rPr>
              <mc:AlternateContent>
                <mc:Choice Requires="wps">
                  <w:drawing>
                    <wp:inline distT="0" distB="0" distL="0" distR="0" wp14:anchorId="56C14754" wp14:editId="7FD0C6D5">
                      <wp:extent cx="137160" cy="91440"/>
                      <wp:effectExtent l="8890" t="6985" r="6350" b="6350"/>
                      <wp:docPr id="20" name="Forma Livre 5" descr="Ícone de emai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23444 w 120"/>
                                  <a:gd name="T1" fmla="*/ 24003 h 80"/>
                                  <a:gd name="T2" fmla="*/ 123444 w 120"/>
                                  <a:gd name="T3" fmla="*/ 24003 h 80"/>
                                  <a:gd name="T4" fmla="*/ 68580 w 120"/>
                                  <a:gd name="T5" fmla="*/ 66294 h 80"/>
                                  <a:gd name="T6" fmla="*/ 13716 w 120"/>
                                  <a:gd name="T7" fmla="*/ 24003 h 80"/>
                                  <a:gd name="T8" fmla="*/ 13716 w 120"/>
                                  <a:gd name="T9" fmla="*/ 20574 h 80"/>
                                  <a:gd name="T10" fmla="*/ 18288 w 120"/>
                                  <a:gd name="T11" fmla="*/ 19431 h 80"/>
                                  <a:gd name="T12" fmla="*/ 68580 w 120"/>
                                  <a:gd name="T13" fmla="*/ 58293 h 80"/>
                                  <a:gd name="T14" fmla="*/ 118872 w 120"/>
                                  <a:gd name="T15" fmla="*/ 19431 h 80"/>
                                  <a:gd name="T16" fmla="*/ 123444 w 120"/>
                                  <a:gd name="T17" fmla="*/ 20574 h 80"/>
                                  <a:gd name="T18" fmla="*/ 123444 w 120"/>
                                  <a:gd name="T19" fmla="*/ 24003 h 80"/>
                                  <a:gd name="T20" fmla="*/ 123444 w 120"/>
                                  <a:gd name="T21" fmla="*/ 24003 h 80"/>
                                  <a:gd name="T22" fmla="*/ 130302 w 120"/>
                                  <a:gd name="T23" fmla="*/ 0 h 80"/>
                                  <a:gd name="T24" fmla="*/ 130302 w 120"/>
                                  <a:gd name="T25" fmla="*/ 0 h 80"/>
                                  <a:gd name="T26" fmla="*/ 6858 w 120"/>
                                  <a:gd name="T27" fmla="*/ 0 h 80"/>
                                  <a:gd name="T28" fmla="*/ 0 w 120"/>
                                  <a:gd name="T29" fmla="*/ 6858 h 80"/>
                                  <a:gd name="T30" fmla="*/ 0 w 120"/>
                                  <a:gd name="T31" fmla="*/ 84582 h 80"/>
                                  <a:gd name="T32" fmla="*/ 6858 w 120"/>
                                  <a:gd name="T33" fmla="*/ 91440 h 80"/>
                                  <a:gd name="T34" fmla="*/ 130302 w 120"/>
                                  <a:gd name="T35" fmla="*/ 91440 h 80"/>
                                  <a:gd name="T36" fmla="*/ 137160 w 120"/>
                                  <a:gd name="T37" fmla="*/ 84582 h 80"/>
                                  <a:gd name="T38" fmla="*/ 137160 w 120"/>
                                  <a:gd name="T39" fmla="*/ 6858 h 80"/>
                                  <a:gd name="T40" fmla="*/ 130302 w 120"/>
                                  <a:gd name="T41" fmla="*/ 0 h 80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2180FF" id="Forma Livre 5" o:spid="_x0000_s1026" alt="Ícone de e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" path="m108,21r,l60,58,12,21v-1,-1,-1,-2,,-3c13,16,14,16,16,17l60,51,104,17v1,-1,3,-1,4,1c109,19,109,20,108,21xm114,r,l6,c3,,,3,,6l,74v,3,3,6,6,6l114,80v3,,6,-3,6,-6l120,6c120,3,117,,114,xe" fillcolor="#77448b [3204]" stroked="f" strokeweight="0">
                      <v:path arrowok="t" o:connecttype="custom" o:connectlocs="141096492,27435429;141096492,27435429;78386940,75774042;15677388,27435429;15677388,23516082;20903184,22209633;78386940,66628899;135870696,22209633;141096492,23516082;141096492,27435429;141096492,27435429;148935186,0;148935186,0;7838694,0;0,7838694;0,96677226;7838694,104515920;148935186,104515920;156773880,96677226;156773880,7838694;148935186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726AE9D1" w14:textId="541E4AF5" w:rsidR="008D6130" w:rsidRDefault="00D75698" w:rsidP="008D6130">
            <w:pPr>
              <w:pStyle w:val="Informaesdecontato"/>
            </w:pPr>
            <w:sdt>
              <w:sdtPr>
                <w:alias w:val="Insira o perfil do LinkedIn:"/>
                <w:tag w:val="Insira o perfil do LinkedIn:"/>
                <w:id w:val="-1253892234"/>
                <w:placeholder>
                  <w:docPart w:val="64CBF7B198AA48DC8F776ABD15C0F2A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2A65C5">
                  <w:t>linkedin.com/in/paulo-vitor-0a8410151</w:t>
                </w:r>
              </w:sdtContent>
            </w:sdt>
            <w:r w:rsidR="008D6130">
              <w:rPr>
                <w:lang w:val="pt-BR" w:bidi="pt-BR"/>
              </w:rPr>
              <w:t xml:space="preserve">  </w:t>
            </w:r>
            <w:r w:rsidR="005245B0">
              <w:rPr>
                <w:noProof/>
              </w:rPr>
              <mc:AlternateContent>
                <mc:Choice Requires="wps">
                  <w:drawing>
                    <wp:inline distT="0" distB="0" distL="0" distR="0" wp14:anchorId="4FDA4DA3" wp14:editId="612B45B6">
                      <wp:extent cx="109855" cy="109855"/>
                      <wp:effectExtent l="8890" t="3175" r="5080" b="1270"/>
                      <wp:docPr id="19" name="Ícone do LinkedIn" descr="Ícone do LinkedI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custGeom>
                                <a:avLst/>
                                <a:gdLst>
                                  <a:gd name="T0" fmla="*/ 16359 w 2616"/>
                                  <a:gd name="T1" fmla="*/ 41411 h 2610"/>
                                  <a:gd name="T2" fmla="*/ 16233 w 2616"/>
                                  <a:gd name="T3" fmla="*/ 92323 h 2610"/>
                                  <a:gd name="T4" fmla="*/ 16862 w 2616"/>
                                  <a:gd name="T5" fmla="*/ 93542 h 2610"/>
                                  <a:gd name="T6" fmla="*/ 32256 w 2616"/>
                                  <a:gd name="T7" fmla="*/ 93458 h 2610"/>
                                  <a:gd name="T8" fmla="*/ 32507 w 2616"/>
                                  <a:gd name="T9" fmla="*/ 42294 h 2610"/>
                                  <a:gd name="T10" fmla="*/ 31920 w 2616"/>
                                  <a:gd name="T11" fmla="*/ 41116 h 2610"/>
                                  <a:gd name="T12" fmla="*/ 72145 w 2616"/>
                                  <a:gd name="T13" fmla="*/ 39897 h 2610"/>
                                  <a:gd name="T14" fmla="*/ 65350 w 2616"/>
                                  <a:gd name="T15" fmla="*/ 41789 h 2610"/>
                                  <a:gd name="T16" fmla="*/ 60023 w 2616"/>
                                  <a:gd name="T17" fmla="*/ 46119 h 2610"/>
                                  <a:gd name="T18" fmla="*/ 58387 w 2616"/>
                                  <a:gd name="T19" fmla="*/ 48011 h 2610"/>
                                  <a:gd name="T20" fmla="*/ 58303 w 2616"/>
                                  <a:gd name="T21" fmla="*/ 41411 h 2610"/>
                                  <a:gd name="T22" fmla="*/ 43958 w 2616"/>
                                  <a:gd name="T23" fmla="*/ 41116 h 2610"/>
                                  <a:gd name="T24" fmla="*/ 42742 w 2616"/>
                                  <a:gd name="T25" fmla="*/ 41747 h 2610"/>
                                  <a:gd name="T26" fmla="*/ 42784 w 2616"/>
                                  <a:gd name="T27" fmla="*/ 93290 h 2610"/>
                                  <a:gd name="T28" fmla="*/ 57758 w 2616"/>
                                  <a:gd name="T29" fmla="*/ 93542 h 2610"/>
                                  <a:gd name="T30" fmla="*/ 58975 w 2616"/>
                                  <a:gd name="T31" fmla="*/ 92911 h 2610"/>
                                  <a:gd name="T32" fmla="*/ 59100 w 2616"/>
                                  <a:gd name="T33" fmla="*/ 64449 h 2610"/>
                                  <a:gd name="T34" fmla="*/ 60694 w 2616"/>
                                  <a:gd name="T35" fmla="*/ 58311 h 2610"/>
                                  <a:gd name="T36" fmla="*/ 63966 w 2616"/>
                                  <a:gd name="T37" fmla="*/ 55116 h 2610"/>
                                  <a:gd name="T38" fmla="*/ 69083 w 2616"/>
                                  <a:gd name="T39" fmla="*/ 54233 h 2610"/>
                                  <a:gd name="T40" fmla="*/ 73739 w 2616"/>
                                  <a:gd name="T41" fmla="*/ 55579 h 2610"/>
                                  <a:gd name="T42" fmla="*/ 76382 w 2616"/>
                                  <a:gd name="T43" fmla="*/ 59615 h 2610"/>
                                  <a:gd name="T44" fmla="*/ 77137 w 2616"/>
                                  <a:gd name="T45" fmla="*/ 66341 h 2610"/>
                                  <a:gd name="T46" fmla="*/ 77263 w 2616"/>
                                  <a:gd name="T47" fmla="*/ 93122 h 2610"/>
                                  <a:gd name="T48" fmla="*/ 92573 w 2616"/>
                                  <a:gd name="T49" fmla="*/ 93542 h 2610"/>
                                  <a:gd name="T50" fmla="*/ 93453 w 2616"/>
                                  <a:gd name="T51" fmla="*/ 92617 h 2610"/>
                                  <a:gd name="T52" fmla="*/ 92950 w 2616"/>
                                  <a:gd name="T53" fmla="*/ 55957 h 2610"/>
                                  <a:gd name="T54" fmla="*/ 90098 w 2616"/>
                                  <a:gd name="T55" fmla="*/ 47423 h 2610"/>
                                  <a:gd name="T56" fmla="*/ 85358 w 2616"/>
                                  <a:gd name="T57" fmla="*/ 42504 h 2610"/>
                                  <a:gd name="T58" fmla="*/ 77598 w 2616"/>
                                  <a:gd name="T59" fmla="*/ 39981 h 2610"/>
                                  <a:gd name="T60" fmla="*/ 21434 w 2616"/>
                                  <a:gd name="T61" fmla="*/ 15555 h 2610"/>
                                  <a:gd name="T62" fmla="*/ 16820 w 2616"/>
                                  <a:gd name="T63" fmla="*/ 18919 h 2610"/>
                                  <a:gd name="T64" fmla="*/ 14974 w 2616"/>
                                  <a:gd name="T65" fmla="*/ 24468 h 2610"/>
                                  <a:gd name="T66" fmla="*/ 16736 w 2616"/>
                                  <a:gd name="T67" fmla="*/ 30060 h 2610"/>
                                  <a:gd name="T68" fmla="*/ 21308 w 2616"/>
                                  <a:gd name="T69" fmla="*/ 33507 h 2610"/>
                                  <a:gd name="T70" fmla="*/ 27306 w 2616"/>
                                  <a:gd name="T71" fmla="*/ 33507 h 2610"/>
                                  <a:gd name="T72" fmla="*/ 32004 w 2616"/>
                                  <a:gd name="T73" fmla="*/ 30144 h 2610"/>
                                  <a:gd name="T74" fmla="*/ 33808 w 2616"/>
                                  <a:gd name="T75" fmla="*/ 24510 h 2610"/>
                                  <a:gd name="T76" fmla="*/ 32004 w 2616"/>
                                  <a:gd name="T77" fmla="*/ 19003 h 2610"/>
                                  <a:gd name="T78" fmla="*/ 27390 w 2616"/>
                                  <a:gd name="T79" fmla="*/ 15555 h 2610"/>
                                  <a:gd name="T80" fmla="*/ 102807 w 2616"/>
                                  <a:gd name="T81" fmla="*/ 0 h 2610"/>
                                  <a:gd name="T82" fmla="*/ 105995 w 2616"/>
                                  <a:gd name="T83" fmla="*/ 1261 h 2610"/>
                                  <a:gd name="T84" fmla="*/ 109267 w 2616"/>
                                  <a:gd name="T85" fmla="*/ 5381 h 2610"/>
                                  <a:gd name="T86" fmla="*/ 109728 w 2616"/>
                                  <a:gd name="T87" fmla="*/ 101950 h 2610"/>
                                  <a:gd name="T88" fmla="*/ 107715 w 2616"/>
                                  <a:gd name="T89" fmla="*/ 106995 h 2610"/>
                                  <a:gd name="T90" fmla="*/ 103101 w 2616"/>
                                  <a:gd name="T91" fmla="*/ 109602 h 2610"/>
                                  <a:gd name="T92" fmla="*/ 5537 w 2616"/>
                                  <a:gd name="T93" fmla="*/ 109392 h 2610"/>
                                  <a:gd name="T94" fmla="*/ 1720 w 2616"/>
                                  <a:gd name="T95" fmla="*/ 106785 h 2610"/>
                                  <a:gd name="T96" fmla="*/ 0 w 2616"/>
                                  <a:gd name="T97" fmla="*/ 103085 h 2610"/>
                                  <a:gd name="T98" fmla="*/ 1258 w 2616"/>
                                  <a:gd name="T99" fmla="*/ 3574 h 2610"/>
                                  <a:gd name="T100" fmla="*/ 4656 w 2616"/>
                                  <a:gd name="T101" fmla="*/ 715 h 2610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</a:gdLst>
                                <a:ahLst/>
                                <a:cxnLst>
                                  <a:cxn ang="T102">
                                    <a:pos x="T0" y="T1"/>
                                  </a:cxn>
                                  <a:cxn ang="T103">
                                    <a:pos x="T2" y="T3"/>
                                  </a:cxn>
                                  <a:cxn ang="T104">
                                    <a:pos x="T4" y="T5"/>
                                  </a:cxn>
                                  <a:cxn ang="T105">
                                    <a:pos x="T6" y="T7"/>
                                  </a:cxn>
                                  <a:cxn ang="T106">
                                    <a:pos x="T8" y="T9"/>
                                  </a:cxn>
                                  <a:cxn ang="T107">
                                    <a:pos x="T10" y="T11"/>
                                  </a:cxn>
                                  <a:cxn ang="T108">
                                    <a:pos x="T12" y="T13"/>
                                  </a:cxn>
                                  <a:cxn ang="T109">
                                    <a:pos x="T14" y="T15"/>
                                  </a:cxn>
                                  <a:cxn ang="T110">
                                    <a:pos x="T16" y="T17"/>
                                  </a:cxn>
                                  <a:cxn ang="T111">
                                    <a:pos x="T18" y="T19"/>
                                  </a:cxn>
                                  <a:cxn ang="T112">
                                    <a:pos x="T20" y="T21"/>
                                  </a:cxn>
                                  <a:cxn ang="T113">
                                    <a:pos x="T22" y="T23"/>
                                  </a:cxn>
                                  <a:cxn ang="T114">
                                    <a:pos x="T24" y="T25"/>
                                  </a:cxn>
                                  <a:cxn ang="T115">
                                    <a:pos x="T26" y="T27"/>
                                  </a:cxn>
                                  <a:cxn ang="T116">
                                    <a:pos x="T28" y="T29"/>
                                  </a:cxn>
                                  <a:cxn ang="T117">
                                    <a:pos x="T30" y="T31"/>
                                  </a:cxn>
                                  <a:cxn ang="T118">
                                    <a:pos x="T32" y="T33"/>
                                  </a:cxn>
                                  <a:cxn ang="T119">
                                    <a:pos x="T34" y="T35"/>
                                  </a:cxn>
                                  <a:cxn ang="T120">
                                    <a:pos x="T36" y="T37"/>
                                  </a:cxn>
                                  <a:cxn ang="T121">
                                    <a:pos x="T38" y="T39"/>
                                  </a:cxn>
                                  <a:cxn ang="T122">
                                    <a:pos x="T40" y="T41"/>
                                  </a:cxn>
                                  <a:cxn ang="T123">
                                    <a:pos x="T42" y="T43"/>
                                  </a:cxn>
                                  <a:cxn ang="T124">
                                    <a:pos x="T44" y="T45"/>
                                  </a:cxn>
                                  <a:cxn ang="T125">
                                    <a:pos x="T46" y="T47"/>
                                  </a:cxn>
                                  <a:cxn ang="T126">
                                    <a:pos x="T48" y="T49"/>
                                  </a:cxn>
                                  <a:cxn ang="T127">
                                    <a:pos x="T50" y="T51"/>
                                  </a:cxn>
                                  <a:cxn ang="T128">
                                    <a:pos x="T52" y="T53"/>
                                  </a:cxn>
                                  <a:cxn ang="T129">
                                    <a:pos x="T54" y="T55"/>
                                  </a:cxn>
                                  <a:cxn ang="T130">
                                    <a:pos x="T56" y="T57"/>
                                  </a:cxn>
                                  <a:cxn ang="T131">
                                    <a:pos x="T58" y="T59"/>
                                  </a:cxn>
                                  <a:cxn ang="T132">
                                    <a:pos x="T60" y="T61"/>
                                  </a:cxn>
                                  <a:cxn ang="T133">
                                    <a:pos x="T62" y="T63"/>
                                  </a:cxn>
                                  <a:cxn ang="T134">
                                    <a:pos x="T64" y="T65"/>
                                  </a:cxn>
                                  <a:cxn ang="T135">
                                    <a:pos x="T66" y="T67"/>
                                  </a:cxn>
                                  <a:cxn ang="T136">
                                    <a:pos x="T68" y="T69"/>
                                  </a:cxn>
                                  <a:cxn ang="T137">
                                    <a:pos x="T70" y="T71"/>
                                  </a:cxn>
                                  <a:cxn ang="T138">
                                    <a:pos x="T72" y="T73"/>
                                  </a:cxn>
                                  <a:cxn ang="T139">
                                    <a:pos x="T74" y="T75"/>
                                  </a:cxn>
                                  <a:cxn ang="T140">
                                    <a:pos x="T76" y="T77"/>
                                  </a:cxn>
                                  <a:cxn ang="T141">
                                    <a:pos x="T78" y="T79"/>
                                  </a:cxn>
                                  <a:cxn ang="T142">
                                    <a:pos x="T80" y="T81"/>
                                  </a:cxn>
                                  <a:cxn ang="T143">
                                    <a:pos x="T82" y="T83"/>
                                  </a:cxn>
                                  <a:cxn ang="T144">
                                    <a:pos x="T84" y="T85"/>
                                  </a:cxn>
                                  <a:cxn ang="T145">
                                    <a:pos x="T86" y="T87"/>
                                  </a:cxn>
                                  <a:cxn ang="T146">
                                    <a:pos x="T88" y="T89"/>
                                  </a:cxn>
                                  <a:cxn ang="T147">
                                    <a:pos x="T90" y="T91"/>
                                  </a:cxn>
                                  <a:cxn ang="T148">
                                    <a:pos x="T92" y="T93"/>
                                  </a:cxn>
                                  <a:cxn ang="T149">
                                    <a:pos x="T94" y="T95"/>
                                  </a:cxn>
                                  <a:cxn ang="T150">
                                    <a:pos x="T96" y="T97"/>
                                  </a:cxn>
                                  <a:cxn ang="T151">
                                    <a:pos x="T98" y="T99"/>
                                  </a:cxn>
                                  <a:cxn ang="T152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A17844" id="Ícone do LinkedIn" o:spid="_x0000_s1026" alt="Ícone do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686972,1742991;681681,3885879;708094,3937186;1354542,3933651;1365083,1780156;1340433,1730574;3029621,1679266;2744275,1758901;2520576,1941150;2451875,2020785;2448347,1742991;1845950,1730574;1794886,1757133;1796650,3926580;2425461,3937186;2476567,3910628;2481816,2712661;2548754,2454312;2686156,2319835;2901037,2282669;3096559,2339322;3207548,2509198;3239253,2792295;3244544,3919509;3887464,3937186;3924419,3898253;3903296,2355232;3783531,1996036;3584481,1788995;3258612,1682802;900089,654711;706331,796301;628811,1029859;702803,1265227;894798,1410311;1146675,1410311;1343960,1268762;1419716,1031627;1343960,799837;1150202,654711;4317226,0;4451101,53076;4588504,226486;4607863,4291079;4523330,4503424;4329572,4613152;232518,4604313;72229,4494585;0,4338852;52828,150430;195522,30094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0A98F21D" w14:textId="6AB7F421" w:rsidR="008D6130" w:rsidRPr="00565B06" w:rsidRDefault="008D6130" w:rsidP="00D77E6C">
            <w:pPr>
              <w:pStyle w:val="Informaesdecontato"/>
            </w:pPr>
            <w:r>
              <w:rPr>
                <w:lang w:val="pt-BR" w:bidi="pt-BR"/>
              </w:rPr>
              <w:t xml:space="preserve">  </w:t>
            </w:r>
          </w:p>
        </w:tc>
      </w:tr>
    </w:tbl>
    <w:p w14:paraId="667F68DC" w14:textId="77777777" w:rsidR="00D77E6C" w:rsidRDefault="00D77E6C" w:rsidP="007850D1"/>
    <w:p w14:paraId="13124213" w14:textId="0DF2771C" w:rsidR="00170A44" w:rsidRDefault="00186F41" w:rsidP="00170A44">
      <w:r>
        <w:t xml:space="preserve"> Desenvolvedor front-end com experiência em desenvolvimento de interfaces web. </w:t>
      </w:r>
      <w:r w:rsidR="00170A44">
        <w:t>Procuro aprender e</w:t>
      </w:r>
      <w:r w:rsidR="00E35C61">
        <w:t xml:space="preserve"> implementar</w:t>
      </w:r>
      <w:r w:rsidR="00170A44">
        <w:t xml:space="preserve"> o que for</w:t>
      </w:r>
      <w:r w:rsidR="00E35C61">
        <w:t xml:space="preserve"> mais necessário</w:t>
      </w:r>
      <w:r w:rsidR="00170A44">
        <w:t xml:space="preserve"> </w:t>
      </w:r>
      <w:r w:rsidR="00E35C61">
        <w:t>para que</w:t>
      </w:r>
      <w:r w:rsidR="00170A44">
        <w:t xml:space="preserve"> traga o melhor resultado para a solução</w:t>
      </w:r>
      <w:r>
        <w:t xml:space="preserve"> </w:t>
      </w:r>
      <w:r w:rsidR="00170A44">
        <w:t>proposta</w:t>
      </w:r>
      <w:r>
        <w:t xml:space="preserve">. </w:t>
      </w:r>
      <w:r w:rsidRPr="00186F41">
        <w:t>Além da área de front-end, tenho certo conhecimento em</w:t>
      </w:r>
      <w:r>
        <w:t xml:space="preserve"> Design gráfico e UI/UX Design</w:t>
      </w:r>
    </w:p>
    <w:p w14:paraId="130526FE" w14:textId="5E5771EA" w:rsidR="00A77B4D" w:rsidRPr="00186F41" w:rsidRDefault="00D77E6C" w:rsidP="007850D1">
      <w:pPr>
        <w:rPr>
          <w:rFonts w:cstheme="minorHAnsi"/>
        </w:rPr>
      </w:pPr>
      <w:r>
        <w:t xml:space="preserve">  </w:t>
      </w:r>
      <w:r w:rsidR="003D3B17" w:rsidRPr="00186F41">
        <w:rPr>
          <w:rFonts w:cstheme="minorHAnsi"/>
        </w:rPr>
        <w:t xml:space="preserve">Atualmente buscando </w:t>
      </w:r>
      <w:r w:rsidR="00186F41" w:rsidRPr="00186F41">
        <w:rPr>
          <w:rFonts w:cstheme="minorHAnsi"/>
          <w:sz w:val="21"/>
          <w:szCs w:val="21"/>
          <w:shd w:val="clear" w:color="auto" w:fill="FAFDFF"/>
        </w:rPr>
        <w:t>atuar como desenvolvedor Front-End</w:t>
      </w:r>
      <w:r w:rsidR="003D3B17" w:rsidRPr="00186F41">
        <w:rPr>
          <w:rFonts w:cstheme="minorHAnsi"/>
        </w:rPr>
        <w:t xml:space="preserve">. Possuo uma curva rápida de aprendizado e tenho disponibilidade para atuação remota ou presencial </w:t>
      </w:r>
      <w:r w:rsidR="00186F41" w:rsidRPr="00186F41">
        <w:rPr>
          <w:rFonts w:cstheme="minorHAnsi"/>
        </w:rPr>
        <w:t>em Brasília DF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8295"/>
      </w:tblGrid>
      <w:tr w:rsidR="00A77B4D" w:rsidRPr="00565B06" w14:paraId="066236BF" w14:textId="77777777" w:rsidTr="00170A44">
        <w:tc>
          <w:tcPr>
            <w:tcW w:w="717" w:type="dxa"/>
            <w:tcMar>
              <w:right w:w="216" w:type="dxa"/>
            </w:tcMar>
            <w:vAlign w:val="bottom"/>
          </w:tcPr>
          <w:p w14:paraId="47B5A4DB" w14:textId="54876B2B" w:rsidR="00A77B4D" w:rsidRPr="00565B06" w:rsidRDefault="005245B0" w:rsidP="00075B13">
            <w:pPr>
              <w:pStyle w:val="cone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F62424" wp14:editId="40172F89">
                      <wp:extent cx="274320" cy="274320"/>
                      <wp:effectExtent l="1905" t="7620" r="0" b="3810"/>
                      <wp:docPr id="16" name="Escolaridade no ícone de círculo" descr="Ícone de escolaridad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7" name="Círculo do ícone de escolaridade" descr="Círculo do ícone de escolaridad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Símbolo do ícone de escolaridade" descr="Símbolo do ícone de escolaridade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5 w 1789"/>
                                    <a:gd name="T1" fmla="*/ 43 h 1079"/>
                                    <a:gd name="T2" fmla="*/ 8 w 1789"/>
                                    <a:gd name="T3" fmla="*/ 42 h 1079"/>
                                    <a:gd name="T4" fmla="*/ 66 w 1789"/>
                                    <a:gd name="T5" fmla="*/ 28 h 1079"/>
                                    <a:gd name="T6" fmla="*/ 44 w 1789"/>
                                    <a:gd name="T7" fmla="*/ 33 h 1079"/>
                                    <a:gd name="T8" fmla="*/ 21 w 1789"/>
                                    <a:gd name="T9" fmla="*/ 28 h 1079"/>
                                    <a:gd name="T10" fmla="*/ 21 w 1789"/>
                                    <a:gd name="T11" fmla="*/ 36 h 1079"/>
                                    <a:gd name="T12" fmla="*/ 21 w 1789"/>
                                    <a:gd name="T13" fmla="*/ 42 h 1079"/>
                                    <a:gd name="T14" fmla="*/ 23 w 1789"/>
                                    <a:gd name="T15" fmla="*/ 47 h 1079"/>
                                    <a:gd name="T16" fmla="*/ 36 w 1789"/>
                                    <a:gd name="T17" fmla="*/ 51 h 1079"/>
                                    <a:gd name="T18" fmla="*/ 47 w 1789"/>
                                    <a:gd name="T19" fmla="*/ 52 h 1079"/>
                                    <a:gd name="T20" fmla="*/ 59 w 1789"/>
                                    <a:gd name="T21" fmla="*/ 50 h 1079"/>
                                    <a:gd name="T22" fmla="*/ 72 w 1789"/>
                                    <a:gd name="T23" fmla="*/ 47 h 1079"/>
                                    <a:gd name="T24" fmla="*/ 74 w 1789"/>
                                    <a:gd name="T25" fmla="*/ 32 h 1079"/>
                                    <a:gd name="T26" fmla="*/ 41 w 1789"/>
                                    <a:gd name="T27" fmla="*/ 5 h 1079"/>
                                    <a:gd name="T28" fmla="*/ 27 w 1789"/>
                                    <a:gd name="T29" fmla="*/ 9 h 1079"/>
                                    <a:gd name="T30" fmla="*/ 14 w 1789"/>
                                    <a:gd name="T31" fmla="*/ 13 h 1079"/>
                                    <a:gd name="T32" fmla="*/ 5 w 1789"/>
                                    <a:gd name="T33" fmla="*/ 16 h 1079"/>
                                    <a:gd name="T34" fmla="*/ 6 w 1789"/>
                                    <a:gd name="T35" fmla="*/ 17 h 1079"/>
                                    <a:gd name="T36" fmla="*/ 15 w 1789"/>
                                    <a:gd name="T37" fmla="*/ 20 h 1079"/>
                                    <a:gd name="T38" fmla="*/ 29 w 1789"/>
                                    <a:gd name="T39" fmla="*/ 25 h 1079"/>
                                    <a:gd name="T40" fmla="*/ 42 w 1789"/>
                                    <a:gd name="T41" fmla="*/ 28 h 1079"/>
                                    <a:gd name="T42" fmla="*/ 54 w 1789"/>
                                    <a:gd name="T43" fmla="*/ 28 h 1079"/>
                                    <a:gd name="T44" fmla="*/ 67 w 1789"/>
                                    <a:gd name="T45" fmla="*/ 24 h 1079"/>
                                    <a:gd name="T46" fmla="*/ 80 w 1789"/>
                                    <a:gd name="T47" fmla="*/ 20 h 1079"/>
                                    <a:gd name="T48" fmla="*/ 89 w 1789"/>
                                    <a:gd name="T49" fmla="*/ 17 h 1079"/>
                                    <a:gd name="T50" fmla="*/ 91 w 1789"/>
                                    <a:gd name="T51" fmla="*/ 16 h 1079"/>
                                    <a:gd name="T52" fmla="*/ 87 w 1789"/>
                                    <a:gd name="T53" fmla="*/ 15 h 1079"/>
                                    <a:gd name="T54" fmla="*/ 77 w 1789"/>
                                    <a:gd name="T55" fmla="*/ 12 h 1079"/>
                                    <a:gd name="T56" fmla="*/ 64 w 1789"/>
                                    <a:gd name="T57" fmla="*/ 8 h 1079"/>
                                    <a:gd name="T58" fmla="*/ 52 w 1789"/>
                                    <a:gd name="T59" fmla="*/ 4 h 1079"/>
                                    <a:gd name="T60" fmla="*/ 51 w 1789"/>
                                    <a:gd name="T61" fmla="*/ 0 h 1079"/>
                                    <a:gd name="T62" fmla="*/ 62 w 1789"/>
                                    <a:gd name="T63" fmla="*/ 3 h 1079"/>
                                    <a:gd name="T64" fmla="*/ 75 w 1789"/>
                                    <a:gd name="T65" fmla="*/ 7 h 1079"/>
                                    <a:gd name="T66" fmla="*/ 86 w 1789"/>
                                    <a:gd name="T67" fmla="*/ 11 h 1079"/>
                                    <a:gd name="T68" fmla="*/ 91 w 1789"/>
                                    <a:gd name="T69" fmla="*/ 12 h 1079"/>
                                    <a:gd name="T70" fmla="*/ 94 w 1789"/>
                                    <a:gd name="T71" fmla="*/ 16 h 1079"/>
                                    <a:gd name="T72" fmla="*/ 91 w 1789"/>
                                    <a:gd name="T73" fmla="*/ 20 h 1079"/>
                                    <a:gd name="T74" fmla="*/ 78 w 1789"/>
                                    <a:gd name="T75" fmla="*/ 25 h 1079"/>
                                    <a:gd name="T76" fmla="*/ 77 w 1789"/>
                                    <a:gd name="T77" fmla="*/ 45 h 1079"/>
                                    <a:gd name="T78" fmla="*/ 74 w 1789"/>
                                    <a:gd name="T79" fmla="*/ 49 h 1079"/>
                                    <a:gd name="T80" fmla="*/ 60 w 1789"/>
                                    <a:gd name="T81" fmla="*/ 54 h 1079"/>
                                    <a:gd name="T82" fmla="*/ 48 w 1789"/>
                                    <a:gd name="T83" fmla="*/ 56 h 1079"/>
                                    <a:gd name="T84" fmla="*/ 38 w 1789"/>
                                    <a:gd name="T85" fmla="*/ 55 h 1079"/>
                                    <a:gd name="T86" fmla="*/ 23 w 1789"/>
                                    <a:gd name="T87" fmla="*/ 51 h 1079"/>
                                    <a:gd name="T88" fmla="*/ 17 w 1789"/>
                                    <a:gd name="T89" fmla="*/ 45 h 1079"/>
                                    <a:gd name="T90" fmla="*/ 17 w 1789"/>
                                    <a:gd name="T91" fmla="*/ 40 h 1079"/>
                                    <a:gd name="T92" fmla="*/ 17 w 1789"/>
                                    <a:gd name="T93" fmla="*/ 31 h 1079"/>
                                    <a:gd name="T94" fmla="*/ 17 w 1789"/>
                                    <a:gd name="T95" fmla="*/ 27 h 1079"/>
                                    <a:gd name="T96" fmla="*/ 13 w 1789"/>
                                    <a:gd name="T97" fmla="*/ 24 h 1079"/>
                                    <a:gd name="T98" fmla="*/ 8 w 1789"/>
                                    <a:gd name="T99" fmla="*/ 27 h 1079"/>
                                    <a:gd name="T100" fmla="*/ 8 w 1789"/>
                                    <a:gd name="T101" fmla="*/ 33 h 1079"/>
                                    <a:gd name="T102" fmla="*/ 10 w 1789"/>
                                    <a:gd name="T103" fmla="*/ 37 h 1079"/>
                                    <a:gd name="T104" fmla="*/ 13 w 1789"/>
                                    <a:gd name="T105" fmla="*/ 45 h 1079"/>
                                    <a:gd name="T106" fmla="*/ 0 w 1789"/>
                                    <a:gd name="T107" fmla="*/ 48 h 1079"/>
                                    <a:gd name="T108" fmla="*/ 2 w 1789"/>
                                    <a:gd name="T109" fmla="*/ 38 h 1079"/>
                                    <a:gd name="T110" fmla="*/ 4 w 1789"/>
                                    <a:gd name="T111" fmla="*/ 33 h 1079"/>
                                    <a:gd name="T112" fmla="*/ 4 w 1789"/>
                                    <a:gd name="T113" fmla="*/ 27 h 1079"/>
                                    <a:gd name="T114" fmla="*/ 4 w 1789"/>
                                    <a:gd name="T115" fmla="*/ 22 h 1079"/>
                                    <a:gd name="T116" fmla="*/ 2 w 1789"/>
                                    <a:gd name="T117" fmla="*/ 19 h 1079"/>
                                    <a:gd name="T118" fmla="*/ 2 w 1789"/>
                                    <a:gd name="T119" fmla="*/ 14 h 1079"/>
                                    <a:gd name="T120" fmla="*/ 8 w 1789"/>
                                    <a:gd name="T121" fmla="*/ 11 h 1079"/>
                                    <a:gd name="T122" fmla="*/ 22 w 1789"/>
                                    <a:gd name="T123" fmla="*/ 7 h 1079"/>
                                    <a:gd name="T124" fmla="*/ 36 w 1789"/>
                                    <a:gd name="T125" fmla="*/ 2 h 1079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60000 65536"/>
                                    <a:gd name="T172" fmla="*/ 0 60000 65536"/>
                                    <a:gd name="T173" fmla="*/ 0 60000 65536"/>
                                    <a:gd name="T174" fmla="*/ 0 60000 65536"/>
                                    <a:gd name="T175" fmla="*/ 0 60000 65536"/>
                                    <a:gd name="T176" fmla="*/ 0 60000 65536"/>
                                    <a:gd name="T177" fmla="*/ 0 60000 65536"/>
                                    <a:gd name="T178" fmla="*/ 0 60000 65536"/>
                                    <a:gd name="T179" fmla="*/ 0 60000 65536"/>
                                    <a:gd name="T180" fmla="*/ 0 60000 65536"/>
                                    <a:gd name="T181" fmla="*/ 0 60000 65536"/>
                                    <a:gd name="T182" fmla="*/ 0 60000 65536"/>
                                    <a:gd name="T183" fmla="*/ 0 60000 65536"/>
                                    <a:gd name="T184" fmla="*/ 0 60000 65536"/>
                                    <a:gd name="T185" fmla="*/ 0 60000 65536"/>
                                    <a:gd name="T186" fmla="*/ 0 60000 65536"/>
                                    <a:gd name="T187" fmla="*/ 0 60000 65536"/>
                                    <a:gd name="T188" fmla="*/ 0 60000 65536"/>
                                  </a:gdLst>
                                  <a:ahLst/>
                                  <a:cxnLst>
                                    <a:cxn ang="T126">
                                      <a:pos x="T0" y="T1"/>
                                    </a:cxn>
                                    <a:cxn ang="T127">
                                      <a:pos x="T2" y="T3"/>
                                    </a:cxn>
                                    <a:cxn ang="T128">
                                      <a:pos x="T4" y="T5"/>
                                    </a:cxn>
                                    <a:cxn ang="T129">
                                      <a:pos x="T6" y="T7"/>
                                    </a:cxn>
                                    <a:cxn ang="T130">
                                      <a:pos x="T8" y="T9"/>
                                    </a:cxn>
                                    <a:cxn ang="T131">
                                      <a:pos x="T10" y="T11"/>
                                    </a:cxn>
                                    <a:cxn ang="T132">
                                      <a:pos x="T12" y="T13"/>
                                    </a:cxn>
                                    <a:cxn ang="T133">
                                      <a:pos x="T14" y="T15"/>
                                    </a:cxn>
                                    <a:cxn ang="T134">
                                      <a:pos x="T16" y="T17"/>
                                    </a:cxn>
                                    <a:cxn ang="T135">
                                      <a:pos x="T18" y="T19"/>
                                    </a:cxn>
                                    <a:cxn ang="T136">
                                      <a:pos x="T20" y="T21"/>
                                    </a:cxn>
                                    <a:cxn ang="T137">
                                      <a:pos x="T22" y="T23"/>
                                    </a:cxn>
                                    <a:cxn ang="T138">
                                      <a:pos x="T24" y="T25"/>
                                    </a:cxn>
                                    <a:cxn ang="T139">
                                      <a:pos x="T26" y="T27"/>
                                    </a:cxn>
                                    <a:cxn ang="T140">
                                      <a:pos x="T28" y="T29"/>
                                    </a:cxn>
                                    <a:cxn ang="T141">
                                      <a:pos x="T30" y="T31"/>
                                    </a:cxn>
                                    <a:cxn ang="T142">
                                      <a:pos x="T32" y="T33"/>
                                    </a:cxn>
                                    <a:cxn ang="T143">
                                      <a:pos x="T34" y="T35"/>
                                    </a:cxn>
                                    <a:cxn ang="T144">
                                      <a:pos x="T36" y="T37"/>
                                    </a:cxn>
                                    <a:cxn ang="T145">
                                      <a:pos x="T38" y="T39"/>
                                    </a:cxn>
                                    <a:cxn ang="T146">
                                      <a:pos x="T40" y="T41"/>
                                    </a:cxn>
                                    <a:cxn ang="T147">
                                      <a:pos x="T42" y="T43"/>
                                    </a:cxn>
                                    <a:cxn ang="T148">
                                      <a:pos x="T44" y="T45"/>
                                    </a:cxn>
                                    <a:cxn ang="T149">
                                      <a:pos x="T46" y="T47"/>
                                    </a:cxn>
                                    <a:cxn ang="T150">
                                      <a:pos x="T48" y="T49"/>
                                    </a:cxn>
                                    <a:cxn ang="T151">
                                      <a:pos x="T50" y="T51"/>
                                    </a:cxn>
                                    <a:cxn ang="T152">
                                      <a:pos x="T52" y="T53"/>
                                    </a:cxn>
                                    <a:cxn ang="T153">
                                      <a:pos x="T54" y="T55"/>
                                    </a:cxn>
                                    <a:cxn ang="T154">
                                      <a:pos x="T56" y="T57"/>
                                    </a:cxn>
                                    <a:cxn ang="T155">
                                      <a:pos x="T58" y="T59"/>
                                    </a:cxn>
                                    <a:cxn ang="T156">
                                      <a:pos x="T60" y="T61"/>
                                    </a:cxn>
                                    <a:cxn ang="T157">
                                      <a:pos x="T62" y="T63"/>
                                    </a:cxn>
                                    <a:cxn ang="T158">
                                      <a:pos x="T64" y="T65"/>
                                    </a:cxn>
                                    <a:cxn ang="T159">
                                      <a:pos x="T66" y="T67"/>
                                    </a:cxn>
                                    <a:cxn ang="T160">
                                      <a:pos x="T68" y="T69"/>
                                    </a:cxn>
                                    <a:cxn ang="T161">
                                      <a:pos x="T70" y="T71"/>
                                    </a:cxn>
                                    <a:cxn ang="T162">
                                      <a:pos x="T72" y="T73"/>
                                    </a:cxn>
                                    <a:cxn ang="T163">
                                      <a:pos x="T74" y="T75"/>
                                    </a:cxn>
                                    <a:cxn ang="T164">
                                      <a:pos x="T76" y="T77"/>
                                    </a:cxn>
                                    <a:cxn ang="T165">
                                      <a:pos x="T78" y="T79"/>
                                    </a:cxn>
                                    <a:cxn ang="T166">
                                      <a:pos x="T80" y="T81"/>
                                    </a:cxn>
                                    <a:cxn ang="T167">
                                      <a:pos x="T82" y="T83"/>
                                    </a:cxn>
                                    <a:cxn ang="T168">
                                      <a:pos x="T84" y="T85"/>
                                    </a:cxn>
                                    <a:cxn ang="T169">
                                      <a:pos x="T86" y="T87"/>
                                    </a:cxn>
                                    <a:cxn ang="T170">
                                      <a:pos x="T88" y="T89"/>
                                    </a:cxn>
                                    <a:cxn ang="T171">
                                      <a:pos x="T90" y="T91"/>
                                    </a:cxn>
                                    <a:cxn ang="T172">
                                      <a:pos x="T92" y="T93"/>
                                    </a:cxn>
                                    <a:cxn ang="T173">
                                      <a:pos x="T94" y="T95"/>
                                    </a:cxn>
                                    <a:cxn ang="T174">
                                      <a:pos x="T96" y="T97"/>
                                    </a:cxn>
                                    <a:cxn ang="T175">
                                      <a:pos x="T98" y="T99"/>
                                    </a:cxn>
                                    <a:cxn ang="T176">
                                      <a:pos x="T100" y="T101"/>
                                    </a:cxn>
                                    <a:cxn ang="T177">
                                      <a:pos x="T102" y="T103"/>
                                    </a:cxn>
                                    <a:cxn ang="T178">
                                      <a:pos x="T104" y="T105"/>
                                    </a:cxn>
                                    <a:cxn ang="T179">
                                      <a:pos x="T106" y="T107"/>
                                    </a:cxn>
                                    <a:cxn ang="T180">
                                      <a:pos x="T108" y="T109"/>
                                    </a:cxn>
                                    <a:cxn ang="T181">
                                      <a:pos x="T110" y="T111"/>
                                    </a:cxn>
                                    <a:cxn ang="T182">
                                      <a:pos x="T112" y="T113"/>
                                    </a:cxn>
                                    <a:cxn ang="T183">
                                      <a:pos x="T114" y="T115"/>
                                    </a:cxn>
                                    <a:cxn ang="T184">
                                      <a:pos x="T116" y="T117"/>
                                    </a:cxn>
                                    <a:cxn ang="T185">
                                      <a:pos x="T118" y="T119"/>
                                    </a:cxn>
                                    <a:cxn ang="T186">
                                      <a:pos x="T120" y="T121"/>
                                    </a:cxn>
                                    <a:cxn ang="T187">
                                      <a:pos x="T122" y="T123"/>
                                    </a:cxn>
                                    <a:cxn ang="T188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D4B5AC" id="Escolaridade no ícone de círculo" o:spid="_x0000_s1026" alt="Ícone de escolaridade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">
                      <v:shape id="Círculo do ícone de escolaridade" o:spid="_x0000_s1027" alt="Círculo do ícone de escolaridad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Símbolo do ícone de escolaridade" o:spid="_x0000_s1028" alt="Símbolo do ícone de escolaridade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0,2;0,2;3,1;2,2;1,1;1,2;1,2;1,2;2,3;2,3;3,3;4,2;4,2;2,0;1,0;1,1;0,1;0,1;1,1;2,1;2,1;3,1;4,1;4,1;5,1;5,1;5,1;4,1;3,0;3,0;3,0;3,0;4,0;5,1;5,1;5,1;5,1;4,1;4,2;4,3;3,3;3,3;2,3;1,3;1,2;1,2;1,2;1,1;1,1;0,1;0,2;1,2;1,2;0,2;0,2;0,2;0,1;0,1;0,1;0,1;0,1;1,0;2,0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14:paraId="1E824372" w14:textId="77777777" w:rsidR="00A77B4D" w:rsidRPr="00565B06" w:rsidRDefault="00D75698" w:rsidP="002146F8">
            <w:pPr>
              <w:pStyle w:val="Ttulo1"/>
              <w:outlineLvl w:val="0"/>
            </w:pPr>
            <w:sdt>
              <w:sdtPr>
                <w:alias w:val="Formação:"/>
                <w:tag w:val="Escolaridade:"/>
                <w:id w:val="1586649636"/>
                <w:placeholder>
                  <w:docPart w:val="3D723E717D194A8183047875C8CCD304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val="pt-BR" w:bidi="pt-BR"/>
                  </w:rPr>
                  <w:t>Educação</w:t>
                </w:r>
              </w:sdtContent>
            </w:sdt>
          </w:p>
        </w:tc>
      </w:tr>
    </w:tbl>
    <w:p w14:paraId="0565B700" w14:textId="52DF5917" w:rsidR="007C0E0E" w:rsidRPr="00565B06" w:rsidRDefault="00170A44" w:rsidP="00B47E1E">
      <w:pPr>
        <w:pStyle w:val="Ttulo2"/>
      </w:pPr>
      <w:r w:rsidRPr="00170A44">
        <w:rPr>
          <w:rFonts w:eastAsiaTheme="minorHAnsi" w:cstheme="majorHAnsi"/>
          <w:bCs/>
          <w:shd w:val="clear" w:color="auto" w:fill="FFFFFF"/>
        </w:rPr>
        <w:t>Tecnólogo</w:t>
      </w:r>
      <w:r w:rsidRPr="00170A44">
        <w:rPr>
          <w:rFonts w:eastAsiaTheme="minorHAnsi" w:cstheme="majorHAnsi"/>
          <w:b w:val="0"/>
          <w:shd w:val="clear" w:color="auto" w:fill="FFFFFF"/>
        </w:rPr>
        <w:t> em Análise e Desenvolvimento de Sistemas</w:t>
      </w:r>
      <w:r w:rsidR="007C0E0E" w:rsidRPr="00565B06">
        <w:rPr>
          <w:lang w:val="pt-BR" w:bidi="pt-BR"/>
        </w:rPr>
        <w:t xml:space="preserve">| </w:t>
      </w:r>
      <w:r w:rsidR="0068435A">
        <w:rPr>
          <w:rStyle w:val="nfase"/>
        </w:rPr>
        <w:t>Uni</w:t>
      </w:r>
      <w:r w:rsidR="003835FF">
        <w:rPr>
          <w:rStyle w:val="nfase"/>
        </w:rPr>
        <w:t xml:space="preserve">versidade </w:t>
      </w:r>
      <w:r>
        <w:rPr>
          <w:rStyle w:val="nfase"/>
        </w:rPr>
        <w:t>Paulista - UNIP</w:t>
      </w:r>
    </w:p>
    <w:p w14:paraId="49044FF2" w14:textId="1DFBE4B6" w:rsidR="000743D5" w:rsidRPr="00565B06" w:rsidRDefault="0068435A" w:rsidP="00170A44">
      <w:pPr>
        <w:pStyle w:val="Ttulo3"/>
      </w:pPr>
      <w:r>
        <w:t>202</w:t>
      </w:r>
      <w:r w:rsidR="00170A44">
        <w:t>0</w:t>
      </w:r>
      <w:r w:rsidR="007C0E0E" w:rsidRPr="00565B06">
        <w:rPr>
          <w:lang w:val="pt-BR" w:bidi="pt-BR"/>
        </w:rPr>
        <w:t xml:space="preserve"> – </w:t>
      </w:r>
      <w:r>
        <w:t>202</w:t>
      </w:r>
      <w:r w:rsidR="00170A44">
        <w:t>2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8294"/>
      </w:tblGrid>
      <w:tr w:rsidR="005E088C" w:rsidRPr="00565B06" w14:paraId="2B8C6681" w14:textId="77777777" w:rsidTr="003835FF">
        <w:tc>
          <w:tcPr>
            <w:tcW w:w="718" w:type="dxa"/>
            <w:tcMar>
              <w:right w:w="216" w:type="dxa"/>
            </w:tcMar>
            <w:vAlign w:val="bottom"/>
          </w:tcPr>
          <w:p w14:paraId="0AB5BC16" w14:textId="06C985E5" w:rsidR="005E088C" w:rsidRPr="00565B06" w:rsidRDefault="005245B0" w:rsidP="00075B13">
            <w:pPr>
              <w:pStyle w:val="cone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05AAF0" wp14:editId="4E0A9380">
                      <wp:extent cx="274320" cy="274320"/>
                      <wp:effectExtent l="6985" t="5080" r="4445" b="6350"/>
                      <wp:docPr id="13" name="Ícone de círculo de experiência" descr="Ícone de experiênci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írculo do ícone de experiência" descr="Círculo do ícone de experiê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Símbolo do ícone de experiência" descr="Símbolo do ícone de experiê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4 w 1395"/>
                                    <a:gd name="T1" fmla="*/ 54 h 1106"/>
                                    <a:gd name="T2" fmla="*/ 6 w 1395"/>
                                    <a:gd name="T3" fmla="*/ 55 h 1106"/>
                                    <a:gd name="T4" fmla="*/ 69 w 1395"/>
                                    <a:gd name="T5" fmla="*/ 54 h 1106"/>
                                    <a:gd name="T6" fmla="*/ 70 w 1395"/>
                                    <a:gd name="T7" fmla="*/ 35 h 1106"/>
                                    <a:gd name="T8" fmla="*/ 68 w 1395"/>
                                    <a:gd name="T9" fmla="*/ 36 h 1106"/>
                                    <a:gd name="T10" fmla="*/ 64 w 1395"/>
                                    <a:gd name="T11" fmla="*/ 37 h 1106"/>
                                    <a:gd name="T12" fmla="*/ 43 w 1395"/>
                                    <a:gd name="T13" fmla="*/ 41 h 1106"/>
                                    <a:gd name="T14" fmla="*/ 41 w 1395"/>
                                    <a:gd name="T15" fmla="*/ 42 h 1106"/>
                                    <a:gd name="T16" fmla="*/ 32 w 1395"/>
                                    <a:gd name="T17" fmla="*/ 42 h 1106"/>
                                    <a:gd name="T18" fmla="*/ 31 w 1395"/>
                                    <a:gd name="T19" fmla="*/ 37 h 1106"/>
                                    <a:gd name="T20" fmla="*/ 8 w 1395"/>
                                    <a:gd name="T21" fmla="*/ 37 h 1106"/>
                                    <a:gd name="T22" fmla="*/ 6 w 1395"/>
                                    <a:gd name="T23" fmla="*/ 36 h 1106"/>
                                    <a:gd name="T24" fmla="*/ 69 w 1395"/>
                                    <a:gd name="T25" fmla="*/ 15 h 1106"/>
                                    <a:gd name="T26" fmla="*/ 5 w 1395"/>
                                    <a:gd name="T27" fmla="*/ 16 h 1106"/>
                                    <a:gd name="T28" fmla="*/ 4 w 1395"/>
                                    <a:gd name="T29" fmla="*/ 27 h 1106"/>
                                    <a:gd name="T30" fmla="*/ 5 w 1395"/>
                                    <a:gd name="T31" fmla="*/ 30 h 1106"/>
                                    <a:gd name="T32" fmla="*/ 7 w 1395"/>
                                    <a:gd name="T33" fmla="*/ 31 h 1106"/>
                                    <a:gd name="T34" fmla="*/ 10 w 1395"/>
                                    <a:gd name="T35" fmla="*/ 32 h 1106"/>
                                    <a:gd name="T36" fmla="*/ 31 w 1395"/>
                                    <a:gd name="T37" fmla="*/ 29 h 1106"/>
                                    <a:gd name="T38" fmla="*/ 33 w 1395"/>
                                    <a:gd name="T39" fmla="*/ 27 h 1106"/>
                                    <a:gd name="T40" fmla="*/ 42 w 1395"/>
                                    <a:gd name="T41" fmla="*/ 27 h 1106"/>
                                    <a:gd name="T42" fmla="*/ 43 w 1395"/>
                                    <a:gd name="T43" fmla="*/ 29 h 1106"/>
                                    <a:gd name="T44" fmla="*/ 65 w 1395"/>
                                    <a:gd name="T45" fmla="*/ 32 h 1106"/>
                                    <a:gd name="T46" fmla="*/ 68 w 1395"/>
                                    <a:gd name="T47" fmla="*/ 31 h 1106"/>
                                    <a:gd name="T48" fmla="*/ 70 w 1395"/>
                                    <a:gd name="T49" fmla="*/ 28 h 1106"/>
                                    <a:gd name="T50" fmla="*/ 70 w 1395"/>
                                    <a:gd name="T51" fmla="*/ 16 h 1106"/>
                                    <a:gd name="T52" fmla="*/ 69 w 1395"/>
                                    <a:gd name="T53" fmla="*/ 15 h 1106"/>
                                    <a:gd name="T54" fmla="*/ 48 w 1395"/>
                                    <a:gd name="T55" fmla="*/ 11 h 1106"/>
                                    <a:gd name="T56" fmla="*/ 28 w 1395"/>
                                    <a:gd name="T57" fmla="*/ 0 h 1106"/>
                                    <a:gd name="T58" fmla="*/ 49 w 1395"/>
                                    <a:gd name="T59" fmla="*/ 0 h 1106"/>
                                    <a:gd name="T60" fmla="*/ 51 w 1395"/>
                                    <a:gd name="T61" fmla="*/ 2 h 1106"/>
                                    <a:gd name="T62" fmla="*/ 52 w 1395"/>
                                    <a:gd name="T63" fmla="*/ 5 h 1106"/>
                                    <a:gd name="T64" fmla="*/ 69 w 1395"/>
                                    <a:gd name="T65" fmla="*/ 11 h 1106"/>
                                    <a:gd name="T66" fmla="*/ 72 w 1395"/>
                                    <a:gd name="T67" fmla="*/ 12 h 1106"/>
                                    <a:gd name="T68" fmla="*/ 73 w 1395"/>
                                    <a:gd name="T69" fmla="*/ 14 h 1106"/>
                                    <a:gd name="T70" fmla="*/ 74 w 1395"/>
                                    <a:gd name="T71" fmla="*/ 17 h 1106"/>
                                    <a:gd name="T72" fmla="*/ 74 w 1395"/>
                                    <a:gd name="T73" fmla="*/ 55 h 1106"/>
                                    <a:gd name="T74" fmla="*/ 72 w 1395"/>
                                    <a:gd name="T75" fmla="*/ 58 h 1106"/>
                                    <a:gd name="T76" fmla="*/ 69 w 1395"/>
                                    <a:gd name="T77" fmla="*/ 59 h 1106"/>
                                    <a:gd name="T78" fmla="*/ 6 w 1395"/>
                                    <a:gd name="T79" fmla="*/ 59 h 1106"/>
                                    <a:gd name="T80" fmla="*/ 2 w 1395"/>
                                    <a:gd name="T81" fmla="*/ 58 h 1106"/>
                                    <a:gd name="T82" fmla="*/ 0 w 1395"/>
                                    <a:gd name="T83" fmla="*/ 56 h 1106"/>
                                    <a:gd name="T84" fmla="*/ 0 w 1395"/>
                                    <a:gd name="T85" fmla="*/ 52 h 1106"/>
                                    <a:gd name="T86" fmla="*/ 0 w 1395"/>
                                    <a:gd name="T87" fmla="*/ 15 h 1106"/>
                                    <a:gd name="T88" fmla="*/ 2 w 1395"/>
                                    <a:gd name="T89" fmla="*/ 13 h 1106"/>
                                    <a:gd name="T90" fmla="*/ 4 w 1395"/>
                                    <a:gd name="T91" fmla="*/ 11 h 1106"/>
                                    <a:gd name="T92" fmla="*/ 23 w 1395"/>
                                    <a:gd name="T93" fmla="*/ 11 h 1106"/>
                                    <a:gd name="T94" fmla="*/ 23 w 1395"/>
                                    <a:gd name="T95" fmla="*/ 3 h 1106"/>
                                    <a:gd name="T96" fmla="*/ 25 w 1395"/>
                                    <a:gd name="T97" fmla="*/ 1 h 1106"/>
                                    <a:gd name="T98" fmla="*/ 28 w 1395"/>
                                    <a:gd name="T99" fmla="*/ 0 h 110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B69B8D" id="Ícone de círculo de experiência" o:spid="_x0000_s1026" alt="Ícone de experiê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">
                      <v:shape id="Círculo do ícone de experiência" o:spid="_x0000_s1027" alt="Círculo do ícone de experiê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Símbolo do ícone de experiência" o:spid="_x0000_s1028" alt="Símbolo do ícone de experiê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0,3;0,3;4,3;4,2;4,2;3,2;2,2;2,2;2,2;2,2;0,2;0,2;4,1;0,1;0,1;0,2;0,2;1,2;2,2;2,1;2,1;2,2;3,2;4,2;4,1;4,1;4,1;3,1;1,0;3,0;3,0;3,0;4,1;4,1;4,1;4,1;4,3;4,3;4,3;0,3;0,3;0,3;0,3;0,1;0,1;0,1;1,1;1,0;1,0;1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4" w:type="dxa"/>
          </w:tcPr>
          <w:p w14:paraId="78FD6158" w14:textId="77777777" w:rsidR="005E088C" w:rsidRPr="00565B06" w:rsidRDefault="00D75698" w:rsidP="0004158B">
            <w:pPr>
              <w:pStyle w:val="Ttulo1"/>
              <w:outlineLvl w:val="0"/>
            </w:pPr>
            <w:sdt>
              <w:sdtPr>
                <w:alias w:val="Escolaridade:"/>
                <w:tag w:val="Escolaridade:"/>
                <w:id w:val="-2131392780"/>
                <w:placeholder>
                  <w:docPart w:val="A2BC0FBFEB304CEF920FF7FDF1C00E40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val="pt-BR" w:bidi="pt-BR"/>
                  </w:rPr>
                  <w:t>Experiência</w:t>
                </w:r>
              </w:sdtContent>
            </w:sdt>
          </w:p>
        </w:tc>
      </w:tr>
    </w:tbl>
    <w:p w14:paraId="3BE07756" w14:textId="1F3109DC" w:rsidR="003835FF" w:rsidRPr="00565B06" w:rsidRDefault="00E35C61" w:rsidP="003835FF">
      <w:pPr>
        <w:pStyle w:val="Ttulo2"/>
      </w:pPr>
      <w:r>
        <w:t>Site Todolist</w:t>
      </w:r>
      <w:r w:rsidR="003835FF" w:rsidRPr="00565B06">
        <w:rPr>
          <w:lang w:val="pt-BR" w:bidi="pt-BR"/>
        </w:rPr>
        <w:t xml:space="preserve"> | </w:t>
      </w:r>
      <w:r>
        <w:rPr>
          <w:rStyle w:val="nfase"/>
        </w:rPr>
        <w:t>Site de Lista de tarefas</w:t>
      </w:r>
      <w:r w:rsidR="00FD55D0">
        <w:rPr>
          <w:rStyle w:val="nfase"/>
        </w:rPr>
        <w:t xml:space="preserve"> </w:t>
      </w:r>
    </w:p>
    <w:p w14:paraId="2D4EFB14" w14:textId="7A7B3EDB" w:rsidR="003835FF" w:rsidRDefault="00E35C61" w:rsidP="003835FF">
      <w:pPr>
        <w:pStyle w:val="Ttulo3"/>
      </w:pPr>
      <w:r>
        <w:t xml:space="preserve">lINK NO MEU PORTFóLIO </w:t>
      </w:r>
    </w:p>
    <w:p w14:paraId="4A030A21" w14:textId="77777777" w:rsidR="003835FF" w:rsidRDefault="003835FF" w:rsidP="003835FF">
      <w:pPr>
        <w:pStyle w:val="Ttulo3"/>
      </w:pPr>
    </w:p>
    <w:p w14:paraId="71A861FC" w14:textId="0612F839" w:rsidR="003835FF" w:rsidRPr="00565B06" w:rsidRDefault="00E35C61" w:rsidP="003835FF">
      <w:pPr>
        <w:pStyle w:val="Ttulo2"/>
      </w:pPr>
      <w:r>
        <w:t>Site Preview Produto</w:t>
      </w:r>
      <w:r w:rsidR="003835FF" w:rsidRPr="00565B06">
        <w:rPr>
          <w:lang w:val="pt-BR" w:bidi="pt-BR"/>
        </w:rPr>
        <w:t xml:space="preserve"> | </w:t>
      </w:r>
      <w:r>
        <w:rPr>
          <w:rStyle w:val="nfase"/>
        </w:rPr>
        <w:t>Site de Venda de Tênis</w:t>
      </w:r>
    </w:p>
    <w:p w14:paraId="49CAB90E" w14:textId="224E7C41" w:rsidR="001E11C7" w:rsidRPr="00565B06" w:rsidRDefault="00E35C61" w:rsidP="00E35C61">
      <w:pPr>
        <w:pStyle w:val="Ttulo3"/>
      </w:pPr>
      <w:r w:rsidRPr="00E35C61">
        <w:t>link no meu portfólio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8294"/>
      </w:tblGrid>
      <w:tr w:rsidR="00143224" w:rsidRPr="00565B06" w14:paraId="69B57871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1DC182B" w14:textId="05170D6D" w:rsidR="00143224" w:rsidRPr="00565B06" w:rsidRDefault="005245B0" w:rsidP="00075B13">
            <w:pPr>
              <w:pStyle w:val="cone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586BAC" wp14:editId="7D42C1F0">
                      <wp:extent cx="274320" cy="274320"/>
                      <wp:effectExtent l="6985" t="6985" r="4445" b="4445"/>
                      <wp:docPr id="7" name="Habilidades no ícone de círculo" descr="Ícone de habilidade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Círculo do ícone de habilidades" descr="Círculo do ícone de habil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Símbolo do ícone de habilidades parte 1" descr="Símbolo do ícone de habilidades parte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2 w 70"/>
                                    <a:gd name="T1" fmla="*/ 0 h 70"/>
                                    <a:gd name="T2" fmla="*/ 3 w 70"/>
                                    <a:gd name="T3" fmla="*/ 0 h 70"/>
                                    <a:gd name="T4" fmla="*/ 3 w 70"/>
                                    <a:gd name="T5" fmla="*/ 1 h 70"/>
                                    <a:gd name="T6" fmla="*/ 4 w 70"/>
                                    <a:gd name="T7" fmla="*/ 1 h 70"/>
                                    <a:gd name="T8" fmla="*/ 4 w 70"/>
                                    <a:gd name="T9" fmla="*/ 2 h 70"/>
                                    <a:gd name="T10" fmla="*/ 4 w 70"/>
                                    <a:gd name="T11" fmla="*/ 3 h 70"/>
                                    <a:gd name="T12" fmla="*/ 3 w 70"/>
                                    <a:gd name="T13" fmla="*/ 3 h 70"/>
                                    <a:gd name="T14" fmla="*/ 3 w 70"/>
                                    <a:gd name="T15" fmla="*/ 4 h 70"/>
                                    <a:gd name="T16" fmla="*/ 2 w 70"/>
                                    <a:gd name="T17" fmla="*/ 4 h 70"/>
                                    <a:gd name="T18" fmla="*/ 1 w 70"/>
                                    <a:gd name="T19" fmla="*/ 4 h 70"/>
                                    <a:gd name="T20" fmla="*/ 1 w 70"/>
                                    <a:gd name="T21" fmla="*/ 3 h 70"/>
                                    <a:gd name="T22" fmla="*/ 0 w 70"/>
                                    <a:gd name="T23" fmla="*/ 3 h 70"/>
                                    <a:gd name="T24" fmla="*/ 0 w 70"/>
                                    <a:gd name="T25" fmla="*/ 2 h 70"/>
                                    <a:gd name="T26" fmla="*/ 0 w 70"/>
                                    <a:gd name="T27" fmla="*/ 1 h 70"/>
                                    <a:gd name="T28" fmla="*/ 1 w 70"/>
                                    <a:gd name="T29" fmla="*/ 1 h 70"/>
                                    <a:gd name="T30" fmla="*/ 1 w 70"/>
                                    <a:gd name="T31" fmla="*/ 0 h 70"/>
                                    <a:gd name="T32" fmla="*/ 2 w 70"/>
                                    <a:gd name="T33" fmla="*/ 0 h 70"/>
                                    <a:gd name="T34" fmla="*/ 0 60000 65536"/>
                                    <a:gd name="T35" fmla="*/ 0 60000 65536"/>
                                    <a:gd name="T36" fmla="*/ 0 60000 65536"/>
                                    <a:gd name="T37" fmla="*/ 0 60000 65536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60000 65536"/>
                                    <a:gd name="T43" fmla="*/ 0 60000 65536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</a:gdLst>
                                  <a:ahLst/>
                                  <a:cxnLst>
                                    <a:cxn ang="T34">
                                      <a:pos x="T0" y="T1"/>
                                    </a:cxn>
                                    <a:cxn ang="T35">
                                      <a:pos x="T2" y="T3"/>
                                    </a:cxn>
                                    <a:cxn ang="T36">
                                      <a:pos x="T4" y="T5"/>
                                    </a:cxn>
                                    <a:cxn ang="T37">
                                      <a:pos x="T6" y="T7"/>
                                    </a:cxn>
                                    <a:cxn ang="T38">
                                      <a:pos x="T8" y="T9"/>
                                    </a:cxn>
                                    <a:cxn ang="T39">
                                      <a:pos x="T10" y="T11"/>
                                    </a:cxn>
                                    <a:cxn ang="T40">
                                      <a:pos x="T12" y="T13"/>
                                    </a:cxn>
                                    <a:cxn ang="T41">
                                      <a:pos x="T14" y="T15"/>
                                    </a:cxn>
                                    <a:cxn ang="T42">
                                      <a:pos x="T16" y="T17"/>
                                    </a:cxn>
                                    <a:cxn ang="T43">
                                      <a:pos x="T18" y="T19"/>
                                    </a:cxn>
                                    <a:cxn ang="T44">
                                      <a:pos x="T20" y="T21"/>
                                    </a:cxn>
                                    <a:cxn ang="T45">
                                      <a:pos x="T22" y="T23"/>
                                    </a:cxn>
                                    <a:cxn ang="T46">
                                      <a:pos x="T24" y="T25"/>
                                    </a:cxn>
                                    <a:cxn ang="T47">
                                      <a:pos x="T26" y="T27"/>
                                    </a:cxn>
                                    <a:cxn ang="T48">
                                      <a:pos x="T28" y="T29"/>
                                    </a:cxn>
                                    <a:cxn ang="T49">
                                      <a:pos x="T30" y="T31"/>
                                    </a:cxn>
                                    <a:cxn ang="T5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Símbolo do ícone de habilidades parte 2" descr="Símbolo do ícone de habilidades part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22 w 1362"/>
                                    <a:gd name="T1" fmla="*/ 8 h 1356"/>
                                    <a:gd name="T2" fmla="*/ 25 w 1362"/>
                                    <a:gd name="T3" fmla="*/ 12 h 1356"/>
                                    <a:gd name="T4" fmla="*/ 24 w 1362"/>
                                    <a:gd name="T5" fmla="*/ 15 h 1356"/>
                                    <a:gd name="T6" fmla="*/ 22 w 1362"/>
                                    <a:gd name="T7" fmla="*/ 19 h 1356"/>
                                    <a:gd name="T8" fmla="*/ 18 w 1362"/>
                                    <a:gd name="T9" fmla="*/ 23 h 1356"/>
                                    <a:gd name="T10" fmla="*/ 14 w 1362"/>
                                    <a:gd name="T11" fmla="*/ 25 h 1356"/>
                                    <a:gd name="T12" fmla="*/ 10 w 1362"/>
                                    <a:gd name="T13" fmla="*/ 24 h 1356"/>
                                    <a:gd name="T14" fmla="*/ 7 w 1362"/>
                                    <a:gd name="T15" fmla="*/ 22 h 1356"/>
                                    <a:gd name="T16" fmla="*/ 4 w 1362"/>
                                    <a:gd name="T17" fmla="*/ 20 h 1356"/>
                                    <a:gd name="T18" fmla="*/ 6 w 1362"/>
                                    <a:gd name="T19" fmla="*/ 25 h 1356"/>
                                    <a:gd name="T20" fmla="*/ 10 w 1362"/>
                                    <a:gd name="T21" fmla="*/ 28 h 1356"/>
                                    <a:gd name="T22" fmla="*/ 16 w 1362"/>
                                    <a:gd name="T23" fmla="*/ 29 h 1356"/>
                                    <a:gd name="T24" fmla="*/ 22 w 1362"/>
                                    <a:gd name="T25" fmla="*/ 31 h 1356"/>
                                    <a:gd name="T26" fmla="*/ 27 w 1362"/>
                                    <a:gd name="T27" fmla="*/ 36 h 1356"/>
                                    <a:gd name="T28" fmla="*/ 54 w 1362"/>
                                    <a:gd name="T29" fmla="*/ 62 h 1356"/>
                                    <a:gd name="T30" fmla="*/ 59 w 1362"/>
                                    <a:gd name="T31" fmla="*/ 66 h 1356"/>
                                    <a:gd name="T32" fmla="*/ 62 w 1362"/>
                                    <a:gd name="T33" fmla="*/ 67 h 1356"/>
                                    <a:gd name="T34" fmla="*/ 66 w 1362"/>
                                    <a:gd name="T35" fmla="*/ 66 h 1356"/>
                                    <a:gd name="T36" fmla="*/ 68 w 1362"/>
                                    <a:gd name="T37" fmla="*/ 64 h 1356"/>
                                    <a:gd name="T38" fmla="*/ 68 w 1362"/>
                                    <a:gd name="T39" fmla="*/ 61 h 1356"/>
                                    <a:gd name="T40" fmla="*/ 66 w 1362"/>
                                    <a:gd name="T41" fmla="*/ 57 h 1356"/>
                                    <a:gd name="T42" fmla="*/ 43 w 1362"/>
                                    <a:gd name="T43" fmla="*/ 33 h 1356"/>
                                    <a:gd name="T44" fmla="*/ 32 w 1362"/>
                                    <a:gd name="T45" fmla="*/ 22 h 1356"/>
                                    <a:gd name="T46" fmla="*/ 30 w 1362"/>
                                    <a:gd name="T47" fmla="*/ 17 h 1356"/>
                                    <a:gd name="T48" fmla="*/ 29 w 1362"/>
                                    <a:gd name="T49" fmla="*/ 12 h 1356"/>
                                    <a:gd name="T50" fmla="*/ 26 w 1362"/>
                                    <a:gd name="T51" fmla="*/ 7 h 1356"/>
                                    <a:gd name="T52" fmla="*/ 22 w 1362"/>
                                    <a:gd name="T53" fmla="*/ 4 h 1356"/>
                                    <a:gd name="T54" fmla="*/ 17 w 1362"/>
                                    <a:gd name="T55" fmla="*/ 0 h 1356"/>
                                    <a:gd name="T56" fmla="*/ 24 w 1362"/>
                                    <a:gd name="T57" fmla="*/ 1 h 1356"/>
                                    <a:gd name="T58" fmla="*/ 29 w 1362"/>
                                    <a:gd name="T59" fmla="*/ 4 h 1356"/>
                                    <a:gd name="T60" fmla="*/ 32 w 1362"/>
                                    <a:gd name="T61" fmla="*/ 9 h 1356"/>
                                    <a:gd name="T62" fmla="*/ 33 w 1362"/>
                                    <a:gd name="T63" fmla="*/ 16 h 1356"/>
                                    <a:gd name="T64" fmla="*/ 34 w 1362"/>
                                    <a:gd name="T65" fmla="*/ 19 h 1356"/>
                                    <a:gd name="T66" fmla="*/ 37 w 1362"/>
                                    <a:gd name="T67" fmla="*/ 22 h 1356"/>
                                    <a:gd name="T68" fmla="*/ 69 w 1362"/>
                                    <a:gd name="T69" fmla="*/ 54 h 1356"/>
                                    <a:gd name="T70" fmla="*/ 72 w 1362"/>
                                    <a:gd name="T71" fmla="*/ 59 h 1356"/>
                                    <a:gd name="T72" fmla="*/ 72 w 1362"/>
                                    <a:gd name="T73" fmla="*/ 63 h 1356"/>
                                    <a:gd name="T74" fmla="*/ 69 w 1362"/>
                                    <a:gd name="T75" fmla="*/ 68 h 1356"/>
                                    <a:gd name="T76" fmla="*/ 65 w 1362"/>
                                    <a:gd name="T77" fmla="*/ 70 h 1356"/>
                                    <a:gd name="T78" fmla="*/ 61 w 1362"/>
                                    <a:gd name="T79" fmla="*/ 71 h 1356"/>
                                    <a:gd name="T80" fmla="*/ 56 w 1362"/>
                                    <a:gd name="T81" fmla="*/ 68 h 1356"/>
                                    <a:gd name="T82" fmla="*/ 34 w 1362"/>
                                    <a:gd name="T83" fmla="*/ 48 h 1356"/>
                                    <a:gd name="T84" fmla="*/ 22 w 1362"/>
                                    <a:gd name="T85" fmla="*/ 36 h 1356"/>
                                    <a:gd name="T86" fmla="*/ 17 w 1362"/>
                                    <a:gd name="T87" fmla="*/ 33 h 1356"/>
                                    <a:gd name="T88" fmla="*/ 11 w 1362"/>
                                    <a:gd name="T89" fmla="*/ 32 h 1356"/>
                                    <a:gd name="T90" fmla="*/ 6 w 1362"/>
                                    <a:gd name="T91" fmla="*/ 29 h 1356"/>
                                    <a:gd name="T92" fmla="*/ 2 w 1362"/>
                                    <a:gd name="T93" fmla="*/ 25 h 1356"/>
                                    <a:gd name="T94" fmla="*/ 0 w 1362"/>
                                    <a:gd name="T95" fmla="*/ 19 h 1356"/>
                                    <a:gd name="T96" fmla="*/ 0 w 1362"/>
                                    <a:gd name="T97" fmla="*/ 13 h 1356"/>
                                    <a:gd name="T98" fmla="*/ 6 w 1362"/>
                                    <a:gd name="T99" fmla="*/ 16 h 1356"/>
                                    <a:gd name="T100" fmla="*/ 11 w 1362"/>
                                    <a:gd name="T101" fmla="*/ 20 h 1356"/>
                                    <a:gd name="T102" fmla="*/ 14 w 1362"/>
                                    <a:gd name="T103" fmla="*/ 21 h 1356"/>
                                    <a:gd name="T104" fmla="*/ 16 w 1362"/>
                                    <a:gd name="T105" fmla="*/ 20 h 1356"/>
                                    <a:gd name="T106" fmla="*/ 19 w 1362"/>
                                    <a:gd name="T107" fmla="*/ 17 h 1356"/>
                                    <a:gd name="T108" fmla="*/ 21 w 1362"/>
                                    <a:gd name="T109" fmla="*/ 14 h 1356"/>
                                    <a:gd name="T110" fmla="*/ 21 w 1362"/>
                                    <a:gd name="T111" fmla="*/ 12 h 1356"/>
                                    <a:gd name="T112" fmla="*/ 19 w 1362"/>
                                    <a:gd name="T113" fmla="*/ 10 h 1356"/>
                                    <a:gd name="T114" fmla="*/ 13 w 1362"/>
                                    <a:gd name="T115" fmla="*/ 4 h 1356"/>
                                    <a:gd name="T116" fmla="*/ 15 w 1362"/>
                                    <a:gd name="T117" fmla="*/ 0 h 135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60000 65536"/>
                                    <a:gd name="T172" fmla="*/ 0 60000 65536"/>
                                    <a:gd name="T173" fmla="*/ 0 60000 65536"/>
                                    <a:gd name="T174" fmla="*/ 0 60000 65536"/>
                                    <a:gd name="T175" fmla="*/ 0 60000 65536"/>
                                    <a:gd name="T176" fmla="*/ 0 60000 65536"/>
                                  </a:gdLst>
                                  <a:ahLst/>
                                  <a:cxnLst>
                                    <a:cxn ang="T118">
                                      <a:pos x="T0" y="T1"/>
                                    </a:cxn>
                                    <a:cxn ang="T119">
                                      <a:pos x="T2" y="T3"/>
                                    </a:cxn>
                                    <a:cxn ang="T120">
                                      <a:pos x="T4" y="T5"/>
                                    </a:cxn>
                                    <a:cxn ang="T121">
                                      <a:pos x="T6" y="T7"/>
                                    </a:cxn>
                                    <a:cxn ang="T122">
                                      <a:pos x="T8" y="T9"/>
                                    </a:cxn>
                                    <a:cxn ang="T123">
                                      <a:pos x="T10" y="T11"/>
                                    </a:cxn>
                                    <a:cxn ang="T124">
                                      <a:pos x="T12" y="T13"/>
                                    </a:cxn>
                                    <a:cxn ang="T125">
                                      <a:pos x="T14" y="T15"/>
                                    </a:cxn>
                                    <a:cxn ang="T126">
                                      <a:pos x="T16" y="T17"/>
                                    </a:cxn>
                                    <a:cxn ang="T127">
                                      <a:pos x="T18" y="T19"/>
                                    </a:cxn>
                                    <a:cxn ang="T128">
                                      <a:pos x="T20" y="T21"/>
                                    </a:cxn>
                                    <a:cxn ang="T129">
                                      <a:pos x="T22" y="T23"/>
                                    </a:cxn>
                                    <a:cxn ang="T130">
                                      <a:pos x="T24" y="T25"/>
                                    </a:cxn>
                                    <a:cxn ang="T131">
                                      <a:pos x="T26" y="T27"/>
                                    </a:cxn>
                                    <a:cxn ang="T132">
                                      <a:pos x="T28" y="T29"/>
                                    </a:cxn>
                                    <a:cxn ang="T133">
                                      <a:pos x="T30" y="T31"/>
                                    </a:cxn>
                                    <a:cxn ang="T134">
                                      <a:pos x="T32" y="T33"/>
                                    </a:cxn>
                                    <a:cxn ang="T135">
                                      <a:pos x="T34" y="T35"/>
                                    </a:cxn>
                                    <a:cxn ang="T136">
                                      <a:pos x="T36" y="T37"/>
                                    </a:cxn>
                                    <a:cxn ang="T137">
                                      <a:pos x="T38" y="T39"/>
                                    </a:cxn>
                                    <a:cxn ang="T138">
                                      <a:pos x="T40" y="T41"/>
                                    </a:cxn>
                                    <a:cxn ang="T139">
                                      <a:pos x="T42" y="T43"/>
                                    </a:cxn>
                                    <a:cxn ang="T140">
                                      <a:pos x="T44" y="T45"/>
                                    </a:cxn>
                                    <a:cxn ang="T141">
                                      <a:pos x="T46" y="T47"/>
                                    </a:cxn>
                                    <a:cxn ang="T142">
                                      <a:pos x="T48" y="T49"/>
                                    </a:cxn>
                                    <a:cxn ang="T143">
                                      <a:pos x="T50" y="T51"/>
                                    </a:cxn>
                                    <a:cxn ang="T144">
                                      <a:pos x="T52" y="T53"/>
                                    </a:cxn>
                                    <a:cxn ang="T145">
                                      <a:pos x="T54" y="T55"/>
                                    </a:cxn>
                                    <a:cxn ang="T146">
                                      <a:pos x="T56" y="T57"/>
                                    </a:cxn>
                                    <a:cxn ang="T147">
                                      <a:pos x="T58" y="T59"/>
                                    </a:cxn>
                                    <a:cxn ang="T148">
                                      <a:pos x="T60" y="T61"/>
                                    </a:cxn>
                                    <a:cxn ang="T149">
                                      <a:pos x="T62" y="T63"/>
                                    </a:cxn>
                                    <a:cxn ang="T150">
                                      <a:pos x="T64" y="T65"/>
                                    </a:cxn>
                                    <a:cxn ang="T151">
                                      <a:pos x="T66" y="T67"/>
                                    </a:cxn>
                                    <a:cxn ang="T152">
                                      <a:pos x="T68" y="T69"/>
                                    </a:cxn>
                                    <a:cxn ang="T153">
                                      <a:pos x="T70" y="T71"/>
                                    </a:cxn>
                                    <a:cxn ang="T154">
                                      <a:pos x="T72" y="T73"/>
                                    </a:cxn>
                                    <a:cxn ang="T155">
                                      <a:pos x="T74" y="T75"/>
                                    </a:cxn>
                                    <a:cxn ang="T156">
                                      <a:pos x="T76" y="T77"/>
                                    </a:cxn>
                                    <a:cxn ang="T157">
                                      <a:pos x="T78" y="T79"/>
                                    </a:cxn>
                                    <a:cxn ang="T158">
                                      <a:pos x="T80" y="T81"/>
                                    </a:cxn>
                                    <a:cxn ang="T159">
                                      <a:pos x="T82" y="T83"/>
                                    </a:cxn>
                                    <a:cxn ang="T160">
                                      <a:pos x="T84" y="T85"/>
                                    </a:cxn>
                                    <a:cxn ang="T161">
                                      <a:pos x="T86" y="T87"/>
                                    </a:cxn>
                                    <a:cxn ang="T162">
                                      <a:pos x="T88" y="T89"/>
                                    </a:cxn>
                                    <a:cxn ang="T163">
                                      <a:pos x="T90" y="T91"/>
                                    </a:cxn>
                                    <a:cxn ang="T164">
                                      <a:pos x="T92" y="T93"/>
                                    </a:cxn>
                                    <a:cxn ang="T165">
                                      <a:pos x="T94" y="T95"/>
                                    </a:cxn>
                                    <a:cxn ang="T166">
                                      <a:pos x="T96" y="T97"/>
                                    </a:cxn>
                                    <a:cxn ang="T167">
                                      <a:pos x="T98" y="T99"/>
                                    </a:cxn>
                                    <a:cxn ang="T168">
                                      <a:pos x="T100" y="T101"/>
                                    </a:cxn>
                                    <a:cxn ang="T169">
                                      <a:pos x="T102" y="T103"/>
                                    </a:cxn>
                                    <a:cxn ang="T170">
                                      <a:pos x="T104" y="T105"/>
                                    </a:cxn>
                                    <a:cxn ang="T171">
                                      <a:pos x="T106" y="T107"/>
                                    </a:cxn>
                                    <a:cxn ang="T172">
                                      <a:pos x="T108" y="T109"/>
                                    </a:cxn>
                                    <a:cxn ang="T173">
                                      <a:pos x="T110" y="T111"/>
                                    </a:cxn>
                                    <a:cxn ang="T174">
                                      <a:pos x="T112" y="T113"/>
                                    </a:cxn>
                                    <a:cxn ang="T175">
                                      <a:pos x="T114" y="T115"/>
                                    </a:cxn>
                                    <a:cxn ang="T176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Símbolo do ícone de habilidades parte 3" descr="Símbolo do ícone de habilidades part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26 w 640"/>
                                    <a:gd name="T1" fmla="*/ 0 h 662"/>
                                    <a:gd name="T2" fmla="*/ 28 w 640"/>
                                    <a:gd name="T3" fmla="*/ 1 h 662"/>
                                    <a:gd name="T4" fmla="*/ 31 w 640"/>
                                    <a:gd name="T5" fmla="*/ 3 h 662"/>
                                    <a:gd name="T6" fmla="*/ 33 w 640"/>
                                    <a:gd name="T7" fmla="*/ 5 h 662"/>
                                    <a:gd name="T8" fmla="*/ 34 w 640"/>
                                    <a:gd name="T9" fmla="*/ 8 h 662"/>
                                    <a:gd name="T10" fmla="*/ 34 w 640"/>
                                    <a:gd name="T11" fmla="*/ 11 h 662"/>
                                    <a:gd name="T12" fmla="*/ 33 w 640"/>
                                    <a:gd name="T13" fmla="*/ 14 h 662"/>
                                    <a:gd name="T14" fmla="*/ 31 w 640"/>
                                    <a:gd name="T15" fmla="*/ 16 h 662"/>
                                    <a:gd name="T16" fmla="*/ 30 w 640"/>
                                    <a:gd name="T17" fmla="*/ 18 h 662"/>
                                    <a:gd name="T18" fmla="*/ 28 w 640"/>
                                    <a:gd name="T19" fmla="*/ 20 h 662"/>
                                    <a:gd name="T20" fmla="*/ 26 w 640"/>
                                    <a:gd name="T21" fmla="*/ 22 h 662"/>
                                    <a:gd name="T22" fmla="*/ 23 w 640"/>
                                    <a:gd name="T23" fmla="*/ 24 h 662"/>
                                    <a:gd name="T24" fmla="*/ 21 w 640"/>
                                    <a:gd name="T25" fmla="*/ 26 h 662"/>
                                    <a:gd name="T26" fmla="*/ 19 w 640"/>
                                    <a:gd name="T27" fmla="*/ 28 h 662"/>
                                    <a:gd name="T28" fmla="*/ 17 w 640"/>
                                    <a:gd name="T29" fmla="*/ 30 h 662"/>
                                    <a:gd name="T30" fmla="*/ 15 w 640"/>
                                    <a:gd name="T31" fmla="*/ 32 h 662"/>
                                    <a:gd name="T32" fmla="*/ 13 w 640"/>
                                    <a:gd name="T33" fmla="*/ 33 h 662"/>
                                    <a:gd name="T34" fmla="*/ 13 w 640"/>
                                    <a:gd name="T35" fmla="*/ 34 h 662"/>
                                    <a:gd name="T36" fmla="*/ 10 w 640"/>
                                    <a:gd name="T37" fmla="*/ 31 h 662"/>
                                    <a:gd name="T38" fmla="*/ 10 w 640"/>
                                    <a:gd name="T39" fmla="*/ 31 h 662"/>
                                    <a:gd name="T40" fmla="*/ 11 w 640"/>
                                    <a:gd name="T41" fmla="*/ 30 h 662"/>
                                    <a:gd name="T42" fmla="*/ 13 w 640"/>
                                    <a:gd name="T43" fmla="*/ 29 h 662"/>
                                    <a:gd name="T44" fmla="*/ 15 w 640"/>
                                    <a:gd name="T45" fmla="*/ 27 h 662"/>
                                    <a:gd name="T46" fmla="*/ 17 w 640"/>
                                    <a:gd name="T47" fmla="*/ 25 h 662"/>
                                    <a:gd name="T48" fmla="*/ 19 w 640"/>
                                    <a:gd name="T49" fmla="*/ 22 h 662"/>
                                    <a:gd name="T50" fmla="*/ 22 w 640"/>
                                    <a:gd name="T51" fmla="*/ 20 h 662"/>
                                    <a:gd name="T52" fmla="*/ 24 w 640"/>
                                    <a:gd name="T53" fmla="*/ 18 h 662"/>
                                    <a:gd name="T54" fmla="*/ 26 w 640"/>
                                    <a:gd name="T55" fmla="*/ 16 h 662"/>
                                    <a:gd name="T56" fmla="*/ 28 w 640"/>
                                    <a:gd name="T57" fmla="*/ 14 h 662"/>
                                    <a:gd name="T58" fmla="*/ 29 w 640"/>
                                    <a:gd name="T59" fmla="*/ 13 h 662"/>
                                    <a:gd name="T60" fmla="*/ 30 w 640"/>
                                    <a:gd name="T61" fmla="*/ 10 h 662"/>
                                    <a:gd name="T62" fmla="*/ 30 w 640"/>
                                    <a:gd name="T63" fmla="*/ 8 h 662"/>
                                    <a:gd name="T64" fmla="*/ 28 w 640"/>
                                    <a:gd name="T65" fmla="*/ 6 h 662"/>
                                    <a:gd name="T66" fmla="*/ 27 w 640"/>
                                    <a:gd name="T67" fmla="*/ 5 h 662"/>
                                    <a:gd name="T68" fmla="*/ 25 w 640"/>
                                    <a:gd name="T69" fmla="*/ 4 h 662"/>
                                    <a:gd name="T70" fmla="*/ 23 w 640"/>
                                    <a:gd name="T71" fmla="*/ 4 h 662"/>
                                    <a:gd name="T72" fmla="*/ 21 w 640"/>
                                    <a:gd name="T73" fmla="*/ 5 h 662"/>
                                    <a:gd name="T74" fmla="*/ 19 w 640"/>
                                    <a:gd name="T75" fmla="*/ 6 h 662"/>
                                    <a:gd name="T76" fmla="*/ 17 w 640"/>
                                    <a:gd name="T77" fmla="*/ 8 h 662"/>
                                    <a:gd name="T78" fmla="*/ 15 w 640"/>
                                    <a:gd name="T79" fmla="*/ 11 h 662"/>
                                    <a:gd name="T80" fmla="*/ 13 w 640"/>
                                    <a:gd name="T81" fmla="*/ 13 h 662"/>
                                    <a:gd name="T82" fmla="*/ 10 w 640"/>
                                    <a:gd name="T83" fmla="*/ 16 h 662"/>
                                    <a:gd name="T84" fmla="*/ 8 w 640"/>
                                    <a:gd name="T85" fmla="*/ 19 h 662"/>
                                    <a:gd name="T86" fmla="*/ 6 w 640"/>
                                    <a:gd name="T87" fmla="*/ 21 h 662"/>
                                    <a:gd name="T88" fmla="*/ 4 w 640"/>
                                    <a:gd name="T89" fmla="*/ 23 h 662"/>
                                    <a:gd name="T90" fmla="*/ 3 w 640"/>
                                    <a:gd name="T91" fmla="*/ 25 h 662"/>
                                    <a:gd name="T92" fmla="*/ 0 w 640"/>
                                    <a:gd name="T93" fmla="*/ 21 h 662"/>
                                    <a:gd name="T94" fmla="*/ 2 w 640"/>
                                    <a:gd name="T95" fmla="*/ 20 h 662"/>
                                    <a:gd name="T96" fmla="*/ 3 w 640"/>
                                    <a:gd name="T97" fmla="*/ 18 h 662"/>
                                    <a:gd name="T98" fmla="*/ 5 w 640"/>
                                    <a:gd name="T99" fmla="*/ 16 h 662"/>
                                    <a:gd name="T100" fmla="*/ 8 w 640"/>
                                    <a:gd name="T101" fmla="*/ 13 h 662"/>
                                    <a:gd name="T102" fmla="*/ 10 w 640"/>
                                    <a:gd name="T103" fmla="*/ 10 h 662"/>
                                    <a:gd name="T104" fmla="*/ 12 w 640"/>
                                    <a:gd name="T105" fmla="*/ 8 h 662"/>
                                    <a:gd name="T106" fmla="*/ 14 w 640"/>
                                    <a:gd name="T107" fmla="*/ 5 h 662"/>
                                    <a:gd name="T108" fmla="*/ 16 w 640"/>
                                    <a:gd name="T109" fmla="*/ 3 h 662"/>
                                    <a:gd name="T110" fmla="*/ 18 w 640"/>
                                    <a:gd name="T111" fmla="*/ 2 h 662"/>
                                    <a:gd name="T112" fmla="*/ 21 w 640"/>
                                    <a:gd name="T113" fmla="*/ 0 h 662"/>
                                    <a:gd name="T114" fmla="*/ 24 w 640"/>
                                    <a:gd name="T115" fmla="*/ 0 h 662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60000 65536"/>
                                    <a:gd name="T172" fmla="*/ 0 60000 65536"/>
                                    <a:gd name="T173" fmla="*/ 0 60000 65536"/>
                                  </a:gdLst>
                                  <a:ahLst/>
                                  <a:cxnLst>
                                    <a:cxn ang="T116">
                                      <a:pos x="T0" y="T1"/>
                                    </a:cxn>
                                    <a:cxn ang="T117">
                                      <a:pos x="T2" y="T3"/>
                                    </a:cxn>
                                    <a:cxn ang="T118">
                                      <a:pos x="T4" y="T5"/>
                                    </a:cxn>
                                    <a:cxn ang="T119">
                                      <a:pos x="T6" y="T7"/>
                                    </a:cxn>
                                    <a:cxn ang="T120">
                                      <a:pos x="T8" y="T9"/>
                                    </a:cxn>
                                    <a:cxn ang="T121">
                                      <a:pos x="T10" y="T11"/>
                                    </a:cxn>
                                    <a:cxn ang="T122">
                                      <a:pos x="T12" y="T13"/>
                                    </a:cxn>
                                    <a:cxn ang="T123">
                                      <a:pos x="T14" y="T15"/>
                                    </a:cxn>
                                    <a:cxn ang="T124">
                                      <a:pos x="T16" y="T17"/>
                                    </a:cxn>
                                    <a:cxn ang="T125">
                                      <a:pos x="T18" y="T19"/>
                                    </a:cxn>
                                    <a:cxn ang="T126">
                                      <a:pos x="T20" y="T21"/>
                                    </a:cxn>
                                    <a:cxn ang="T127">
                                      <a:pos x="T22" y="T23"/>
                                    </a:cxn>
                                    <a:cxn ang="T128">
                                      <a:pos x="T24" y="T25"/>
                                    </a:cxn>
                                    <a:cxn ang="T129">
                                      <a:pos x="T26" y="T27"/>
                                    </a:cxn>
                                    <a:cxn ang="T130">
                                      <a:pos x="T28" y="T29"/>
                                    </a:cxn>
                                    <a:cxn ang="T131">
                                      <a:pos x="T30" y="T31"/>
                                    </a:cxn>
                                    <a:cxn ang="T132">
                                      <a:pos x="T32" y="T33"/>
                                    </a:cxn>
                                    <a:cxn ang="T133">
                                      <a:pos x="T34" y="T35"/>
                                    </a:cxn>
                                    <a:cxn ang="T134">
                                      <a:pos x="T36" y="T37"/>
                                    </a:cxn>
                                    <a:cxn ang="T135">
                                      <a:pos x="T38" y="T39"/>
                                    </a:cxn>
                                    <a:cxn ang="T136">
                                      <a:pos x="T40" y="T41"/>
                                    </a:cxn>
                                    <a:cxn ang="T137">
                                      <a:pos x="T42" y="T43"/>
                                    </a:cxn>
                                    <a:cxn ang="T138">
                                      <a:pos x="T44" y="T45"/>
                                    </a:cxn>
                                    <a:cxn ang="T139">
                                      <a:pos x="T46" y="T47"/>
                                    </a:cxn>
                                    <a:cxn ang="T140">
                                      <a:pos x="T48" y="T49"/>
                                    </a:cxn>
                                    <a:cxn ang="T141">
                                      <a:pos x="T50" y="T51"/>
                                    </a:cxn>
                                    <a:cxn ang="T142">
                                      <a:pos x="T52" y="T53"/>
                                    </a:cxn>
                                    <a:cxn ang="T143">
                                      <a:pos x="T54" y="T55"/>
                                    </a:cxn>
                                    <a:cxn ang="T144">
                                      <a:pos x="T56" y="T57"/>
                                    </a:cxn>
                                    <a:cxn ang="T145">
                                      <a:pos x="T58" y="T59"/>
                                    </a:cxn>
                                    <a:cxn ang="T146">
                                      <a:pos x="T60" y="T61"/>
                                    </a:cxn>
                                    <a:cxn ang="T147">
                                      <a:pos x="T62" y="T63"/>
                                    </a:cxn>
                                    <a:cxn ang="T148">
                                      <a:pos x="T64" y="T65"/>
                                    </a:cxn>
                                    <a:cxn ang="T149">
                                      <a:pos x="T66" y="T67"/>
                                    </a:cxn>
                                    <a:cxn ang="T150">
                                      <a:pos x="T68" y="T69"/>
                                    </a:cxn>
                                    <a:cxn ang="T151">
                                      <a:pos x="T70" y="T71"/>
                                    </a:cxn>
                                    <a:cxn ang="T152">
                                      <a:pos x="T72" y="T73"/>
                                    </a:cxn>
                                    <a:cxn ang="T153">
                                      <a:pos x="T74" y="T75"/>
                                    </a:cxn>
                                    <a:cxn ang="T154">
                                      <a:pos x="T76" y="T77"/>
                                    </a:cxn>
                                    <a:cxn ang="T155">
                                      <a:pos x="T78" y="T79"/>
                                    </a:cxn>
                                    <a:cxn ang="T156">
                                      <a:pos x="T80" y="T81"/>
                                    </a:cxn>
                                    <a:cxn ang="T157">
                                      <a:pos x="T82" y="T83"/>
                                    </a:cxn>
                                    <a:cxn ang="T158">
                                      <a:pos x="T84" y="T85"/>
                                    </a:cxn>
                                    <a:cxn ang="T159">
                                      <a:pos x="T86" y="T87"/>
                                    </a:cxn>
                                    <a:cxn ang="T160">
                                      <a:pos x="T88" y="T89"/>
                                    </a:cxn>
                                    <a:cxn ang="T161">
                                      <a:pos x="T90" y="T91"/>
                                    </a:cxn>
                                    <a:cxn ang="T162">
                                      <a:pos x="T92" y="T93"/>
                                    </a:cxn>
                                    <a:cxn ang="T163">
                                      <a:pos x="T94" y="T95"/>
                                    </a:cxn>
                                    <a:cxn ang="T164">
                                      <a:pos x="T96" y="T97"/>
                                    </a:cxn>
                                    <a:cxn ang="T165">
                                      <a:pos x="T98" y="T99"/>
                                    </a:cxn>
                                    <a:cxn ang="T166">
                                      <a:pos x="T100" y="T101"/>
                                    </a:cxn>
                                    <a:cxn ang="T167">
                                      <a:pos x="T102" y="T103"/>
                                    </a:cxn>
                                    <a:cxn ang="T168">
                                      <a:pos x="T104" y="T105"/>
                                    </a:cxn>
                                    <a:cxn ang="T169">
                                      <a:pos x="T106" y="T107"/>
                                    </a:cxn>
                                    <a:cxn ang="T170">
                                      <a:pos x="T108" y="T109"/>
                                    </a:cxn>
                                    <a:cxn ang="T171">
                                      <a:pos x="T110" y="T111"/>
                                    </a:cxn>
                                    <a:cxn ang="T172">
                                      <a:pos x="T112" y="T113"/>
                                    </a:cxn>
                                    <a:cxn ang="T173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Símbolo do ícone de habilidades parte 4" descr="Símbolo do ícone de habilidades part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22 w 578"/>
                                    <a:gd name="T1" fmla="*/ 3 h 601"/>
                                    <a:gd name="T2" fmla="*/ 12 w 578"/>
                                    <a:gd name="T3" fmla="*/ 15 h 601"/>
                                    <a:gd name="T4" fmla="*/ 9 w 578"/>
                                    <a:gd name="T5" fmla="*/ 16 h 601"/>
                                    <a:gd name="T6" fmla="*/ 8 w 578"/>
                                    <a:gd name="T7" fmla="*/ 18 h 601"/>
                                    <a:gd name="T8" fmla="*/ 6 w 578"/>
                                    <a:gd name="T9" fmla="*/ 21 h 601"/>
                                    <a:gd name="T10" fmla="*/ 5 w 578"/>
                                    <a:gd name="T11" fmla="*/ 24 h 601"/>
                                    <a:gd name="T12" fmla="*/ 4 w 578"/>
                                    <a:gd name="T13" fmla="*/ 26 h 601"/>
                                    <a:gd name="T14" fmla="*/ 4 w 578"/>
                                    <a:gd name="T15" fmla="*/ 28 h 601"/>
                                    <a:gd name="T16" fmla="*/ 5 w 578"/>
                                    <a:gd name="T17" fmla="*/ 28 h 601"/>
                                    <a:gd name="T18" fmla="*/ 8 w 578"/>
                                    <a:gd name="T19" fmla="*/ 26 h 601"/>
                                    <a:gd name="T20" fmla="*/ 11 w 578"/>
                                    <a:gd name="T21" fmla="*/ 25 h 601"/>
                                    <a:gd name="T22" fmla="*/ 14 w 578"/>
                                    <a:gd name="T23" fmla="*/ 23 h 601"/>
                                    <a:gd name="T24" fmla="*/ 15 w 578"/>
                                    <a:gd name="T25" fmla="*/ 20 h 601"/>
                                    <a:gd name="T26" fmla="*/ 16 w 578"/>
                                    <a:gd name="T27" fmla="*/ 19 h 601"/>
                                    <a:gd name="T28" fmla="*/ 30 w 578"/>
                                    <a:gd name="T29" fmla="*/ 11 h 601"/>
                                    <a:gd name="T30" fmla="*/ 19 w 578"/>
                                    <a:gd name="T31" fmla="*/ 22 h 601"/>
                                    <a:gd name="T32" fmla="*/ 17 w 578"/>
                                    <a:gd name="T33" fmla="*/ 25 h 601"/>
                                    <a:gd name="T34" fmla="*/ 15 w 578"/>
                                    <a:gd name="T35" fmla="*/ 27 h 601"/>
                                    <a:gd name="T36" fmla="*/ 13 w 578"/>
                                    <a:gd name="T37" fmla="*/ 29 h 601"/>
                                    <a:gd name="T38" fmla="*/ 10 w 578"/>
                                    <a:gd name="T39" fmla="*/ 30 h 601"/>
                                    <a:gd name="T40" fmla="*/ 8 w 578"/>
                                    <a:gd name="T41" fmla="*/ 31 h 601"/>
                                    <a:gd name="T42" fmla="*/ 7 w 578"/>
                                    <a:gd name="T43" fmla="*/ 31 h 601"/>
                                    <a:gd name="T44" fmla="*/ 5 w 578"/>
                                    <a:gd name="T45" fmla="*/ 32 h 601"/>
                                    <a:gd name="T46" fmla="*/ 4 w 578"/>
                                    <a:gd name="T47" fmla="*/ 32 h 601"/>
                                    <a:gd name="T48" fmla="*/ 2 w 578"/>
                                    <a:gd name="T49" fmla="*/ 32 h 601"/>
                                    <a:gd name="T50" fmla="*/ 1 w 578"/>
                                    <a:gd name="T51" fmla="*/ 32 h 601"/>
                                    <a:gd name="T52" fmla="*/ 0 w 578"/>
                                    <a:gd name="T53" fmla="*/ 31 h 601"/>
                                    <a:gd name="T54" fmla="*/ 0 w 578"/>
                                    <a:gd name="T55" fmla="*/ 29 h 601"/>
                                    <a:gd name="T56" fmla="*/ 0 w 578"/>
                                    <a:gd name="T57" fmla="*/ 28 h 601"/>
                                    <a:gd name="T58" fmla="*/ 0 w 578"/>
                                    <a:gd name="T59" fmla="*/ 26 h 601"/>
                                    <a:gd name="T60" fmla="*/ 0 w 578"/>
                                    <a:gd name="T61" fmla="*/ 26 h 601"/>
                                    <a:gd name="T62" fmla="*/ 0 w 578"/>
                                    <a:gd name="T63" fmla="*/ 25 h 601"/>
                                    <a:gd name="T64" fmla="*/ 1 w 578"/>
                                    <a:gd name="T65" fmla="*/ 24 h 601"/>
                                    <a:gd name="T66" fmla="*/ 2 w 578"/>
                                    <a:gd name="T67" fmla="*/ 21 h 601"/>
                                    <a:gd name="T68" fmla="*/ 3 w 578"/>
                                    <a:gd name="T69" fmla="*/ 19 h 601"/>
                                    <a:gd name="T70" fmla="*/ 4 w 578"/>
                                    <a:gd name="T71" fmla="*/ 16 h 601"/>
                                    <a:gd name="T72" fmla="*/ 6 w 578"/>
                                    <a:gd name="T73" fmla="*/ 14 h 601"/>
                                    <a:gd name="T74" fmla="*/ 9 w 578"/>
                                    <a:gd name="T75" fmla="*/ 12 h 601"/>
                                    <a:gd name="T76" fmla="*/ 19 w 578"/>
                                    <a:gd name="T77" fmla="*/ 0 h 601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</a:gdLst>
                                  <a:ahLst/>
                                  <a:cxnLst>
                                    <a:cxn ang="T78">
                                      <a:pos x="T0" y="T1"/>
                                    </a:cxn>
                                    <a:cxn ang="T79">
                                      <a:pos x="T2" y="T3"/>
                                    </a:cxn>
                                    <a:cxn ang="T80">
                                      <a:pos x="T4" y="T5"/>
                                    </a:cxn>
                                    <a:cxn ang="T81">
                                      <a:pos x="T6" y="T7"/>
                                    </a:cxn>
                                    <a:cxn ang="T82">
                                      <a:pos x="T8" y="T9"/>
                                    </a:cxn>
                                    <a:cxn ang="T83">
                                      <a:pos x="T10" y="T11"/>
                                    </a:cxn>
                                    <a:cxn ang="T84">
                                      <a:pos x="T12" y="T13"/>
                                    </a:cxn>
                                    <a:cxn ang="T85">
                                      <a:pos x="T14" y="T15"/>
                                    </a:cxn>
                                    <a:cxn ang="T86">
                                      <a:pos x="T16" y="T17"/>
                                    </a:cxn>
                                    <a:cxn ang="T87">
                                      <a:pos x="T18" y="T19"/>
                                    </a:cxn>
                                    <a:cxn ang="T88">
                                      <a:pos x="T20" y="T21"/>
                                    </a:cxn>
                                    <a:cxn ang="T89">
                                      <a:pos x="T22" y="T23"/>
                                    </a:cxn>
                                    <a:cxn ang="T90">
                                      <a:pos x="T24" y="T25"/>
                                    </a:cxn>
                                    <a:cxn ang="T91">
                                      <a:pos x="T26" y="T27"/>
                                    </a:cxn>
                                    <a:cxn ang="T92">
                                      <a:pos x="T28" y="T29"/>
                                    </a:cxn>
                                    <a:cxn ang="T93">
                                      <a:pos x="T30" y="T31"/>
                                    </a:cxn>
                                    <a:cxn ang="T94">
                                      <a:pos x="T32" y="T33"/>
                                    </a:cxn>
                                    <a:cxn ang="T95">
                                      <a:pos x="T34" y="T35"/>
                                    </a:cxn>
                                    <a:cxn ang="T96">
                                      <a:pos x="T36" y="T37"/>
                                    </a:cxn>
                                    <a:cxn ang="T97">
                                      <a:pos x="T38" y="T39"/>
                                    </a:cxn>
                                    <a:cxn ang="T98">
                                      <a:pos x="T40" y="T41"/>
                                    </a:cxn>
                                    <a:cxn ang="T99">
                                      <a:pos x="T42" y="T43"/>
                                    </a:cxn>
                                    <a:cxn ang="T100">
                                      <a:pos x="T44" y="T45"/>
                                    </a:cxn>
                                    <a:cxn ang="T101">
                                      <a:pos x="T46" y="T47"/>
                                    </a:cxn>
                                    <a:cxn ang="T102">
                                      <a:pos x="T48" y="T49"/>
                                    </a:cxn>
                                    <a:cxn ang="T103">
                                      <a:pos x="T50" y="T51"/>
                                    </a:cxn>
                                    <a:cxn ang="T104">
                                      <a:pos x="T52" y="T53"/>
                                    </a:cxn>
                                    <a:cxn ang="T105">
                                      <a:pos x="T54" y="T55"/>
                                    </a:cxn>
                                    <a:cxn ang="T106">
                                      <a:pos x="T56" y="T57"/>
                                    </a:cxn>
                                    <a:cxn ang="T107">
                                      <a:pos x="T58" y="T59"/>
                                    </a:cxn>
                                    <a:cxn ang="T108">
                                      <a:pos x="T60" y="T61"/>
                                    </a:cxn>
                                    <a:cxn ang="T109">
                                      <a:pos x="T62" y="T63"/>
                                    </a:cxn>
                                    <a:cxn ang="T110">
                                      <a:pos x="T64" y="T65"/>
                                    </a:cxn>
                                    <a:cxn ang="T111">
                                      <a:pos x="T66" y="T67"/>
                                    </a:cxn>
                                    <a:cxn ang="T112">
                                      <a:pos x="T68" y="T69"/>
                                    </a:cxn>
                                    <a:cxn ang="T113">
                                      <a:pos x="T70" y="T71"/>
                                    </a:cxn>
                                    <a:cxn ang="T114">
                                      <a:pos x="T72" y="T73"/>
                                    </a:cxn>
                                    <a:cxn ang="T115">
                                      <a:pos x="T74" y="T75"/>
                                    </a:cxn>
                                    <a:cxn ang="T116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90E849" id="Habilidades no ícone de círculo" o:spid="_x0000_s1026" alt="Ícone de habil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">
                      <v:shape id="Círculo do ícone de habilidades" o:spid="_x0000_s1027" alt="Círculo do ícone de habilida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Símbolo do ícone de habilidades parte 1" o:spid="_x0000_s1028" alt="Símbolo do ícone de habilidades parte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" path="m35,l49,2r11,8l67,21r3,14l67,48,60,60,49,67,35,70,21,67,10,60,3,48,,35,3,21,10,10,21,2,35,xe" fillcolor="white [3212]" stroked="f" strokeweight="0">
                        <v:path arrowok="t" o:connecttype="custom" o:connectlocs="0,0;0,0;0,0;0,0;0,0;0,0;0,0;0,0;0,0;0,0;0,0;0,0;0,0;0,0;0,0;0,0;0,0" o:connectangles="0,0,0,0,0,0,0,0,0,0,0,0,0,0,0,0,0"/>
                      </v:shape>
                      <v:shape id="Símbolo do ícone de habilidades parte 2" o:spid="_x0000_s1029" alt="Símbolo do ícone de habilidades parte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1,0;1,1;1,1;1,1;1,1;1,1;1,1;0,1;0,1;0,1;1,1;1,2;1,2;1,2;3,3;3,3;3,4;3,3;4,3;4,3;3,3;2,2;2,1;2,1;2,1;1,0;1,0;1,0;1,0;2,0;2,0;2,1;2,1;2,1;4,3;4,3;4,3;4,4;3,4;3,4;3,4;2,3;1,2;1,2;1,2;0,2;0,1;0,1;0,1;0,1;1,1;1,1;1,1;1,1;1,1;1,1;1,1;1,0;1,0" o:connectangles="0,0,0,0,0,0,0,0,0,0,0,0,0,0,0,0,0,0,0,0,0,0,0,0,0,0,0,0,0,0,0,0,0,0,0,0,0,0,0,0,0,0,0,0,0,0,0,0,0,0,0,0,0,0,0,0,0,0,0"/>
                        <o:lock v:ext="edit" verticies="t"/>
                      </v:shape>
                      <v:shape id="Símbolo do ícone de habilidades parte 3" o:spid="_x0000_s1030" alt="Símbolo do ícone de habilidades parte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1,0;1,0;2,0;2,0;2,0;2,1;2,1;2,1;2,1;1,1;1,1;1,1;1,1;1,1;1,2;1,2;1,2;1,2;1,2;1,2;1,2;1,1;1,1;1,1;1,1;1,1;1,1;1,1;1,1;2,1;2,1;2,0;1,0;1,0;1,0;1,0;1,0;1,0;1,0;1,1;1,1;1,1;0,1;0,1;0,1;0,1;0,1;0,1;0,1;0,1;0,1;1,1;1,0;1,0;1,0;1,0;1,0;1,0" o:connectangles="0,0,0,0,0,0,0,0,0,0,0,0,0,0,0,0,0,0,0,0,0,0,0,0,0,0,0,0,0,0,0,0,0,0,0,0,0,0,0,0,0,0,0,0,0,0,0,0,0,0,0,0,0,0,0,0,0,0"/>
                      </v:shape>
                      <v:shape id="Símbolo do ícone de habilidades parte 4" o:spid="_x0000_s1031" alt="Símbolo do ícone de habilidades parte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1,0;1,1;0,1;0,1;0,1;0,1;0,1;0,1;0,1;0,1;1,1;1,1;1,1;1,1;2,1;1,1;1,1;1,1;1,2;1,2;0,2;0,2;0,2;0,2;0,2;0,2;0,2;0,2;0,1;0,1;0,1;0,1;0,1;0,1;0,1;0,1;0,1;0,1;1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39802F0" w14:textId="77777777" w:rsidR="00143224" w:rsidRPr="00565B06" w:rsidRDefault="00D75698" w:rsidP="00AD6216">
            <w:pPr>
              <w:pStyle w:val="Ttulo1"/>
              <w:outlineLvl w:val="0"/>
            </w:pPr>
            <w:sdt>
              <w:sdtPr>
                <w:alias w:val="Habilidades:"/>
                <w:tag w:val="Habilidades:"/>
                <w:id w:val="-925109897"/>
                <w:placeholder>
                  <w:docPart w:val="75937EA80AE04381BFFFC6BF8EE2FBC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rPr>
                    <w:lang w:val="pt-BR" w:bidi="pt-BR"/>
                  </w:rPr>
                  <w:t>Habilidades</w:t>
                </w:r>
              </w:sdtContent>
            </w:sdt>
          </w:p>
        </w:tc>
      </w:tr>
    </w:tbl>
    <w:tbl>
      <w:tblPr>
        <w:tblStyle w:val="TabeladeGrade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6"/>
        <w:gridCol w:w="4170"/>
      </w:tblGrid>
      <w:tr w:rsidR="00F26CDD" w:rsidRPr="00565B06" w14:paraId="155875D4" w14:textId="77777777" w:rsidTr="00565B06">
        <w:tc>
          <w:tcPr>
            <w:tcW w:w="4320" w:type="dxa"/>
          </w:tcPr>
          <w:p w14:paraId="71DA7D49" w14:textId="519AD20C" w:rsidR="00143224" w:rsidRPr="00565B06" w:rsidRDefault="00E35C61" w:rsidP="00565B06">
            <w:pPr>
              <w:pStyle w:val="Commarcadores"/>
              <w:spacing w:after="80"/>
            </w:pPr>
            <w:r>
              <w:t>HTML</w:t>
            </w:r>
          </w:p>
          <w:p w14:paraId="7D67EEDA" w14:textId="1D4DB489" w:rsidR="00316CE4" w:rsidRDefault="00E35C61" w:rsidP="00316CE4">
            <w:pPr>
              <w:pStyle w:val="Commarcadores"/>
              <w:spacing w:after="80"/>
            </w:pPr>
            <w:r>
              <w:t>CSS</w:t>
            </w:r>
          </w:p>
          <w:p w14:paraId="1711A8FD" w14:textId="77777777" w:rsidR="00F146D7" w:rsidRDefault="00E35C61" w:rsidP="00316CE4">
            <w:pPr>
              <w:pStyle w:val="Commarcadores"/>
              <w:spacing w:after="80"/>
            </w:pPr>
            <w:r>
              <w:t>JAVASCRIPT</w:t>
            </w:r>
          </w:p>
          <w:p w14:paraId="66054B7C" w14:textId="0605C64F" w:rsidR="00FC6705" w:rsidRPr="00565B06" w:rsidRDefault="00FC6705" w:rsidP="00316CE4">
            <w:pPr>
              <w:pStyle w:val="Commarcadores"/>
              <w:spacing w:after="80"/>
            </w:pPr>
            <w:r>
              <w:t>ADOBE PHOTOSHOP</w:t>
            </w:r>
          </w:p>
        </w:tc>
        <w:tc>
          <w:tcPr>
            <w:tcW w:w="4320" w:type="dxa"/>
            <w:tcMar>
              <w:left w:w="576" w:type="dxa"/>
            </w:tcMar>
          </w:tcPr>
          <w:p w14:paraId="190CDCC6" w14:textId="5DAB07B9" w:rsidR="00F904FC" w:rsidRPr="00565B06" w:rsidRDefault="00E35C61" w:rsidP="00565B06">
            <w:pPr>
              <w:pStyle w:val="Commarcadores"/>
              <w:spacing w:after="80"/>
              <w:ind w:left="235"/>
            </w:pPr>
            <w:r>
              <w:t>REACT</w:t>
            </w:r>
          </w:p>
          <w:p w14:paraId="71D333DC" w14:textId="18E75A6D" w:rsidR="00F904FC" w:rsidRDefault="00E35C61" w:rsidP="00565B06">
            <w:pPr>
              <w:pStyle w:val="Commarcadores"/>
              <w:spacing w:after="80"/>
              <w:ind w:left="235"/>
            </w:pPr>
            <w:r>
              <w:t>GIT</w:t>
            </w:r>
          </w:p>
          <w:p w14:paraId="5AB90EF1" w14:textId="0074D450" w:rsidR="00F26CDD" w:rsidRDefault="00E35C61" w:rsidP="00565B06">
            <w:pPr>
              <w:pStyle w:val="Commarcadores"/>
              <w:spacing w:after="80"/>
              <w:ind w:left="235"/>
            </w:pPr>
            <w:r>
              <w:t>ANGULAR</w:t>
            </w:r>
          </w:p>
          <w:p w14:paraId="1D019EA9" w14:textId="0AFC4154" w:rsidR="00FC6705" w:rsidRDefault="00FC6705" w:rsidP="00565B06">
            <w:pPr>
              <w:pStyle w:val="Commarcadores"/>
              <w:spacing w:after="80"/>
              <w:ind w:left="235"/>
            </w:pPr>
            <w:r>
              <w:t>ADOBE ILLUSTRATOR</w:t>
            </w:r>
          </w:p>
          <w:p w14:paraId="1D7E6795" w14:textId="4DB603B5" w:rsidR="00E35C61" w:rsidRPr="00565B06" w:rsidRDefault="00E35C61" w:rsidP="00E35C61">
            <w:pPr>
              <w:pStyle w:val="Commarcadores"/>
              <w:numPr>
                <w:ilvl w:val="0"/>
                <w:numId w:val="0"/>
              </w:numPr>
              <w:spacing w:after="80"/>
              <w:ind w:left="235"/>
            </w:pPr>
          </w:p>
        </w:tc>
      </w:tr>
      <w:tr w:rsidR="00F26CDD" w:rsidRPr="00565B06" w14:paraId="76355D28" w14:textId="77777777" w:rsidTr="00565B06">
        <w:tc>
          <w:tcPr>
            <w:tcW w:w="4320" w:type="dxa"/>
          </w:tcPr>
          <w:p w14:paraId="2576A987" w14:textId="3D99FB69" w:rsidR="00F03084" w:rsidRPr="00FC6705" w:rsidRDefault="00F03084" w:rsidP="003D3B17">
            <w:pPr>
              <w:pStyle w:val="Commarcadores"/>
              <w:numPr>
                <w:ilvl w:val="0"/>
                <w:numId w:val="0"/>
              </w:numPr>
              <w:rPr>
                <w:u w:val="single"/>
              </w:rPr>
            </w:pPr>
          </w:p>
        </w:tc>
        <w:tc>
          <w:tcPr>
            <w:tcW w:w="4320" w:type="dxa"/>
            <w:tcMar>
              <w:left w:w="576" w:type="dxa"/>
            </w:tcMar>
          </w:tcPr>
          <w:p w14:paraId="54525936" w14:textId="77777777" w:rsidR="00F03084" w:rsidRDefault="00F03084" w:rsidP="00F03084">
            <w:pPr>
              <w:pStyle w:val="Commarcadores"/>
              <w:numPr>
                <w:ilvl w:val="0"/>
                <w:numId w:val="0"/>
              </w:numPr>
              <w:ind w:left="235"/>
            </w:pPr>
          </w:p>
        </w:tc>
      </w:tr>
    </w:tbl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8290"/>
      </w:tblGrid>
      <w:tr w:rsidR="00AC7C34" w:rsidRPr="00565B06" w14:paraId="22030959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DAD106A" w14:textId="52034574" w:rsidR="00AC7C34" w:rsidRPr="00565B06" w:rsidRDefault="005245B0" w:rsidP="00075B13">
            <w:pPr>
              <w:pStyle w:val="cone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26F56F" wp14:editId="683846DC">
                      <wp:extent cx="274320" cy="274320"/>
                      <wp:effectExtent l="8255" t="6350" r="3175" b="5080"/>
                      <wp:docPr id="2" name="Atividades no ícone de círculo" descr="Ícone de atividade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Freeform 3" descr="Atividades no ícone de círc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Símbolo do ícone de atividades parte 1" descr="Símbolo do ícone de atividades parte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7 w 261"/>
                                    <a:gd name="T1" fmla="*/ 0 h 261"/>
                                    <a:gd name="T2" fmla="*/ 8 w 261"/>
                                    <a:gd name="T3" fmla="*/ 0 h 261"/>
                                    <a:gd name="T4" fmla="*/ 10 w 261"/>
                                    <a:gd name="T5" fmla="*/ 0 h 261"/>
                                    <a:gd name="T6" fmla="*/ 11 w 261"/>
                                    <a:gd name="T7" fmla="*/ 1 h 261"/>
                                    <a:gd name="T8" fmla="*/ 12 w 261"/>
                                    <a:gd name="T9" fmla="*/ 2 h 261"/>
                                    <a:gd name="T10" fmla="*/ 13 w 261"/>
                                    <a:gd name="T11" fmla="*/ 3 h 261"/>
                                    <a:gd name="T12" fmla="*/ 13 w 261"/>
                                    <a:gd name="T13" fmla="*/ 4 h 261"/>
                                    <a:gd name="T14" fmla="*/ 14 w 261"/>
                                    <a:gd name="T15" fmla="*/ 5 h 261"/>
                                    <a:gd name="T16" fmla="*/ 14 w 261"/>
                                    <a:gd name="T17" fmla="*/ 7 h 261"/>
                                    <a:gd name="T18" fmla="*/ 14 w 261"/>
                                    <a:gd name="T19" fmla="*/ 8 h 261"/>
                                    <a:gd name="T20" fmla="*/ 13 w 261"/>
                                    <a:gd name="T21" fmla="*/ 9 h 261"/>
                                    <a:gd name="T22" fmla="*/ 13 w 261"/>
                                    <a:gd name="T23" fmla="*/ 10 h 261"/>
                                    <a:gd name="T24" fmla="*/ 12 w 261"/>
                                    <a:gd name="T25" fmla="*/ 11 h 261"/>
                                    <a:gd name="T26" fmla="*/ 11 w 261"/>
                                    <a:gd name="T27" fmla="*/ 12 h 261"/>
                                    <a:gd name="T28" fmla="*/ 10 w 261"/>
                                    <a:gd name="T29" fmla="*/ 13 h 261"/>
                                    <a:gd name="T30" fmla="*/ 8 w 261"/>
                                    <a:gd name="T31" fmla="*/ 13 h 261"/>
                                    <a:gd name="T32" fmla="*/ 7 w 261"/>
                                    <a:gd name="T33" fmla="*/ 13 h 261"/>
                                    <a:gd name="T34" fmla="*/ 6 w 261"/>
                                    <a:gd name="T35" fmla="*/ 13 h 261"/>
                                    <a:gd name="T36" fmla="*/ 4 w 261"/>
                                    <a:gd name="T37" fmla="*/ 13 h 261"/>
                                    <a:gd name="T38" fmla="*/ 3 w 261"/>
                                    <a:gd name="T39" fmla="*/ 12 h 261"/>
                                    <a:gd name="T40" fmla="*/ 2 w 261"/>
                                    <a:gd name="T41" fmla="*/ 11 h 261"/>
                                    <a:gd name="T42" fmla="*/ 1 w 261"/>
                                    <a:gd name="T43" fmla="*/ 10 h 261"/>
                                    <a:gd name="T44" fmla="*/ 1 w 261"/>
                                    <a:gd name="T45" fmla="*/ 9 h 261"/>
                                    <a:gd name="T46" fmla="*/ 0 w 261"/>
                                    <a:gd name="T47" fmla="*/ 8 h 261"/>
                                    <a:gd name="T48" fmla="*/ 0 w 261"/>
                                    <a:gd name="T49" fmla="*/ 7 h 261"/>
                                    <a:gd name="T50" fmla="*/ 0 w 261"/>
                                    <a:gd name="T51" fmla="*/ 5 h 261"/>
                                    <a:gd name="T52" fmla="*/ 1 w 261"/>
                                    <a:gd name="T53" fmla="*/ 4 h 261"/>
                                    <a:gd name="T54" fmla="*/ 1 w 261"/>
                                    <a:gd name="T55" fmla="*/ 3 h 261"/>
                                    <a:gd name="T56" fmla="*/ 2 w 261"/>
                                    <a:gd name="T57" fmla="*/ 2 h 261"/>
                                    <a:gd name="T58" fmla="*/ 3 w 261"/>
                                    <a:gd name="T59" fmla="*/ 1 h 261"/>
                                    <a:gd name="T60" fmla="*/ 4 w 261"/>
                                    <a:gd name="T61" fmla="*/ 0 h 261"/>
                                    <a:gd name="T62" fmla="*/ 6 w 261"/>
                                    <a:gd name="T63" fmla="*/ 0 h 261"/>
                                    <a:gd name="T64" fmla="*/ 7 w 261"/>
                                    <a:gd name="T65" fmla="*/ 0 h 261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Símbolo do ícone de atividades parte 2" descr="Símbolo do ícone de atividades parte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7 w 262"/>
                                    <a:gd name="T1" fmla="*/ 0 h 261"/>
                                    <a:gd name="T2" fmla="*/ 8 w 262"/>
                                    <a:gd name="T3" fmla="*/ 0 h 261"/>
                                    <a:gd name="T4" fmla="*/ 10 w 262"/>
                                    <a:gd name="T5" fmla="*/ 0 h 261"/>
                                    <a:gd name="T6" fmla="*/ 11 w 262"/>
                                    <a:gd name="T7" fmla="*/ 1 h 261"/>
                                    <a:gd name="T8" fmla="*/ 12 w 262"/>
                                    <a:gd name="T9" fmla="*/ 2 h 261"/>
                                    <a:gd name="T10" fmla="*/ 13 w 262"/>
                                    <a:gd name="T11" fmla="*/ 3 h 261"/>
                                    <a:gd name="T12" fmla="*/ 13 w 262"/>
                                    <a:gd name="T13" fmla="*/ 4 h 261"/>
                                    <a:gd name="T14" fmla="*/ 14 w 262"/>
                                    <a:gd name="T15" fmla="*/ 5 h 261"/>
                                    <a:gd name="T16" fmla="*/ 14 w 262"/>
                                    <a:gd name="T17" fmla="*/ 7 h 261"/>
                                    <a:gd name="T18" fmla="*/ 14 w 262"/>
                                    <a:gd name="T19" fmla="*/ 8 h 261"/>
                                    <a:gd name="T20" fmla="*/ 13 w 262"/>
                                    <a:gd name="T21" fmla="*/ 9 h 261"/>
                                    <a:gd name="T22" fmla="*/ 13 w 262"/>
                                    <a:gd name="T23" fmla="*/ 10 h 261"/>
                                    <a:gd name="T24" fmla="*/ 12 w 262"/>
                                    <a:gd name="T25" fmla="*/ 11 h 261"/>
                                    <a:gd name="T26" fmla="*/ 11 w 262"/>
                                    <a:gd name="T27" fmla="*/ 12 h 261"/>
                                    <a:gd name="T28" fmla="*/ 10 w 262"/>
                                    <a:gd name="T29" fmla="*/ 13 h 261"/>
                                    <a:gd name="T30" fmla="*/ 8 w 262"/>
                                    <a:gd name="T31" fmla="*/ 13 h 261"/>
                                    <a:gd name="T32" fmla="*/ 7 w 262"/>
                                    <a:gd name="T33" fmla="*/ 13 h 261"/>
                                    <a:gd name="T34" fmla="*/ 6 w 262"/>
                                    <a:gd name="T35" fmla="*/ 13 h 261"/>
                                    <a:gd name="T36" fmla="*/ 4 w 262"/>
                                    <a:gd name="T37" fmla="*/ 13 h 261"/>
                                    <a:gd name="T38" fmla="*/ 3 w 262"/>
                                    <a:gd name="T39" fmla="*/ 12 h 261"/>
                                    <a:gd name="T40" fmla="*/ 2 w 262"/>
                                    <a:gd name="T41" fmla="*/ 11 h 261"/>
                                    <a:gd name="T42" fmla="*/ 1 w 262"/>
                                    <a:gd name="T43" fmla="*/ 10 h 261"/>
                                    <a:gd name="T44" fmla="*/ 1 w 262"/>
                                    <a:gd name="T45" fmla="*/ 9 h 261"/>
                                    <a:gd name="T46" fmla="*/ 0 w 262"/>
                                    <a:gd name="T47" fmla="*/ 8 h 261"/>
                                    <a:gd name="T48" fmla="*/ 0 w 262"/>
                                    <a:gd name="T49" fmla="*/ 7 h 261"/>
                                    <a:gd name="T50" fmla="*/ 0 w 262"/>
                                    <a:gd name="T51" fmla="*/ 5 h 261"/>
                                    <a:gd name="T52" fmla="*/ 1 w 262"/>
                                    <a:gd name="T53" fmla="*/ 4 h 261"/>
                                    <a:gd name="T54" fmla="*/ 1 w 262"/>
                                    <a:gd name="T55" fmla="*/ 3 h 261"/>
                                    <a:gd name="T56" fmla="*/ 2 w 262"/>
                                    <a:gd name="T57" fmla="*/ 2 h 261"/>
                                    <a:gd name="T58" fmla="*/ 3 w 262"/>
                                    <a:gd name="T59" fmla="*/ 1 h 261"/>
                                    <a:gd name="T60" fmla="*/ 4 w 262"/>
                                    <a:gd name="T61" fmla="*/ 0 h 261"/>
                                    <a:gd name="T62" fmla="*/ 6 w 262"/>
                                    <a:gd name="T63" fmla="*/ 0 h 261"/>
                                    <a:gd name="T64" fmla="*/ 7 w 262"/>
                                    <a:gd name="T65" fmla="*/ 0 h 261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Símbolo do ícone de atividades parte 3" descr="Símbolo do ícone de atividades part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7 w 261"/>
                                    <a:gd name="T1" fmla="*/ 0 h 261"/>
                                    <a:gd name="T2" fmla="*/ 8 w 261"/>
                                    <a:gd name="T3" fmla="*/ 0 h 261"/>
                                    <a:gd name="T4" fmla="*/ 10 w 261"/>
                                    <a:gd name="T5" fmla="*/ 0 h 261"/>
                                    <a:gd name="T6" fmla="*/ 11 w 261"/>
                                    <a:gd name="T7" fmla="*/ 1 h 261"/>
                                    <a:gd name="T8" fmla="*/ 12 w 261"/>
                                    <a:gd name="T9" fmla="*/ 2 h 261"/>
                                    <a:gd name="T10" fmla="*/ 13 w 261"/>
                                    <a:gd name="T11" fmla="*/ 3 h 261"/>
                                    <a:gd name="T12" fmla="*/ 13 w 261"/>
                                    <a:gd name="T13" fmla="*/ 4 h 261"/>
                                    <a:gd name="T14" fmla="*/ 14 w 261"/>
                                    <a:gd name="T15" fmla="*/ 5 h 261"/>
                                    <a:gd name="T16" fmla="*/ 14 w 261"/>
                                    <a:gd name="T17" fmla="*/ 7 h 261"/>
                                    <a:gd name="T18" fmla="*/ 14 w 261"/>
                                    <a:gd name="T19" fmla="*/ 8 h 261"/>
                                    <a:gd name="T20" fmla="*/ 13 w 261"/>
                                    <a:gd name="T21" fmla="*/ 9 h 261"/>
                                    <a:gd name="T22" fmla="*/ 13 w 261"/>
                                    <a:gd name="T23" fmla="*/ 10 h 261"/>
                                    <a:gd name="T24" fmla="*/ 12 w 261"/>
                                    <a:gd name="T25" fmla="*/ 11 h 261"/>
                                    <a:gd name="T26" fmla="*/ 11 w 261"/>
                                    <a:gd name="T27" fmla="*/ 12 h 261"/>
                                    <a:gd name="T28" fmla="*/ 10 w 261"/>
                                    <a:gd name="T29" fmla="*/ 13 h 261"/>
                                    <a:gd name="T30" fmla="*/ 8 w 261"/>
                                    <a:gd name="T31" fmla="*/ 13 h 261"/>
                                    <a:gd name="T32" fmla="*/ 7 w 261"/>
                                    <a:gd name="T33" fmla="*/ 13 h 261"/>
                                    <a:gd name="T34" fmla="*/ 6 w 261"/>
                                    <a:gd name="T35" fmla="*/ 13 h 261"/>
                                    <a:gd name="T36" fmla="*/ 4 w 261"/>
                                    <a:gd name="T37" fmla="*/ 13 h 261"/>
                                    <a:gd name="T38" fmla="*/ 3 w 261"/>
                                    <a:gd name="T39" fmla="*/ 12 h 261"/>
                                    <a:gd name="T40" fmla="*/ 2 w 261"/>
                                    <a:gd name="T41" fmla="*/ 11 h 261"/>
                                    <a:gd name="T42" fmla="*/ 1 w 261"/>
                                    <a:gd name="T43" fmla="*/ 10 h 261"/>
                                    <a:gd name="T44" fmla="*/ 1 w 261"/>
                                    <a:gd name="T45" fmla="*/ 9 h 261"/>
                                    <a:gd name="T46" fmla="*/ 0 w 261"/>
                                    <a:gd name="T47" fmla="*/ 8 h 261"/>
                                    <a:gd name="T48" fmla="*/ 0 w 261"/>
                                    <a:gd name="T49" fmla="*/ 7 h 261"/>
                                    <a:gd name="T50" fmla="*/ 0 w 261"/>
                                    <a:gd name="T51" fmla="*/ 5 h 261"/>
                                    <a:gd name="T52" fmla="*/ 1 w 261"/>
                                    <a:gd name="T53" fmla="*/ 4 h 261"/>
                                    <a:gd name="T54" fmla="*/ 1 w 261"/>
                                    <a:gd name="T55" fmla="*/ 3 h 261"/>
                                    <a:gd name="T56" fmla="*/ 2 w 261"/>
                                    <a:gd name="T57" fmla="*/ 2 h 261"/>
                                    <a:gd name="T58" fmla="*/ 3 w 261"/>
                                    <a:gd name="T59" fmla="*/ 1 h 261"/>
                                    <a:gd name="T60" fmla="*/ 4 w 261"/>
                                    <a:gd name="T61" fmla="*/ 0 h 261"/>
                                    <a:gd name="T62" fmla="*/ 6 w 261"/>
                                    <a:gd name="T63" fmla="*/ 0 h 261"/>
                                    <a:gd name="T64" fmla="*/ 7 w 261"/>
                                    <a:gd name="T65" fmla="*/ 0 h 261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B54D03" id="Atividades no ícone de círculo" o:spid="_x0000_s1026" alt="Ícone de ativ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">
                      <v:shape id="Freeform 3" o:spid="_x0000_s1027" alt="Atividades no ícone de círcul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Símbolo do ícone de atividades parte 1" o:spid="_x0000_s1028" alt="Símbolo do ícone de atividades parte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0,0;0,0;1,0;1,0;1,0;1,0;1,0;1,0;1,0;1,0;1,0;1,0;1,1;1,1;1,1;0,1;0,1;0,1;0,1;0,1;0,1;0,0;0,0;0,0;0,0;0,0;0,0;0,0;0,0;0,0;0,0;0,0;0,0" o:connectangles="0,0,0,0,0,0,0,0,0,0,0,0,0,0,0,0,0,0,0,0,0,0,0,0,0,0,0,0,0,0,0,0,0"/>
                      </v:shape>
                      <v:shape id="Símbolo do ícone de atividades parte 2" o:spid="_x0000_s1029" alt="Símbolo do ícone de atividades parte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0,0;0,0;1,0;1,0;1,0;1,0;1,0;1,0;1,0;1,0;1,0;1,0;1,1;1,1;1,1;0,1;0,1;0,1;0,1;0,1;0,1;0,0;0,0;0,0;0,0;0,0;0,0;0,0;0,0;0,0;0,0;0,0;0,0" o:connectangles="0,0,0,0,0,0,0,0,0,0,0,0,0,0,0,0,0,0,0,0,0,0,0,0,0,0,0,0,0,0,0,0,0"/>
                      </v:shape>
                      <v:shape id="Símbolo do ícone de atividades parte 3" o:spid="_x0000_s1030" alt="Símbolo do ícone de atividades parte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0,0;0,0;1,0;1,0;1,0;1,0;1,0;1,0;1,0;1,0;1,0;1,0;1,1;1,1;1,1;0,1;0,1;0,1;0,1;0,1;0,1;0,0;0,0;0,0;0,0;0,0;0,0;0,0;0,0;0,0;0,0;0,0;0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35BC0DE" w14:textId="4C86E6AB" w:rsidR="00AC7C34" w:rsidRPr="00565B06" w:rsidRDefault="00FC6705" w:rsidP="00AD6216">
            <w:pPr>
              <w:pStyle w:val="Ttulo1"/>
              <w:outlineLvl w:val="0"/>
            </w:pPr>
            <w:r>
              <w:t>IDIOMA</w:t>
            </w:r>
          </w:p>
        </w:tc>
      </w:tr>
    </w:tbl>
    <w:p w14:paraId="39C19710" w14:textId="77777777" w:rsidR="00FC6705" w:rsidRPr="00FC6705" w:rsidRDefault="00FC6705" w:rsidP="00FC6705">
      <w:pPr>
        <w:pStyle w:val="Ttulo3"/>
        <w:shd w:val="clear" w:color="auto" w:fill="FAFDFF"/>
        <w:spacing w:line="270" w:lineRule="atLeast"/>
        <w:rPr>
          <w:rFonts w:cs="Poppins"/>
          <w:color w:val="77448B" w:themeColor="accent1"/>
          <w:sz w:val="26"/>
          <w:szCs w:val="26"/>
        </w:rPr>
      </w:pPr>
      <w:r w:rsidRPr="00FC6705">
        <w:rPr>
          <w:rFonts w:cs="Poppins"/>
          <w:b/>
          <w:bCs/>
          <w:color w:val="77448B" w:themeColor="accent1"/>
          <w:sz w:val="26"/>
          <w:szCs w:val="26"/>
        </w:rPr>
        <w:t>Inglês</w:t>
      </w:r>
    </w:p>
    <w:p w14:paraId="05FDEF01" w14:textId="2695666B" w:rsidR="00D77E6C" w:rsidRPr="00187657" w:rsidRDefault="00FC6705" w:rsidP="003D3B17">
      <w:r>
        <w:t>INTERMEDIÁRIO</w:t>
      </w:r>
    </w:p>
    <w:p w14:paraId="361C00C8" w14:textId="787CAF55" w:rsidR="00F03084" w:rsidRPr="00F03084" w:rsidRDefault="00F03084" w:rsidP="00F03084">
      <w:pPr>
        <w:ind w:left="720"/>
        <w:rPr>
          <w:lang w:val="pt-BR"/>
        </w:rPr>
      </w:pPr>
    </w:p>
    <w:p w14:paraId="3D365755" w14:textId="6B56C6F4" w:rsidR="00F03084" w:rsidRPr="00F03084" w:rsidRDefault="00F03084" w:rsidP="00F03084">
      <w:pPr>
        <w:rPr>
          <w:lang w:val="pt-BR"/>
        </w:rPr>
      </w:pPr>
    </w:p>
    <w:p w14:paraId="6C850BFD" w14:textId="68C1237B" w:rsidR="003835FF" w:rsidRPr="003835FF" w:rsidRDefault="003835FF" w:rsidP="003835FF">
      <w:pPr>
        <w:rPr>
          <w:lang w:val="pt-BR"/>
        </w:rPr>
      </w:pPr>
    </w:p>
    <w:p w14:paraId="30BE0E99" w14:textId="4729CAFE" w:rsidR="003835FF" w:rsidRPr="00565B06" w:rsidRDefault="003835FF" w:rsidP="003835FF"/>
    <w:p w14:paraId="7EE845AC" w14:textId="77777777" w:rsidR="003835FF" w:rsidRPr="00565B06" w:rsidRDefault="003835FF" w:rsidP="00316CE4"/>
    <w:sectPr w:rsidR="003835FF" w:rsidRPr="00565B06" w:rsidSect="00C35C81">
      <w:footerReference w:type="default" r:id="rId12"/>
      <w:headerReference w:type="first" r:id="rId13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92408" w14:textId="77777777" w:rsidR="00D75698" w:rsidRDefault="00D75698" w:rsidP="00F534FB">
      <w:pPr>
        <w:spacing w:after="0"/>
      </w:pPr>
      <w:r>
        <w:separator/>
      </w:r>
    </w:p>
  </w:endnote>
  <w:endnote w:type="continuationSeparator" w:id="0">
    <w:p w14:paraId="0258547B" w14:textId="77777777" w:rsidR="00D75698" w:rsidRDefault="00D7569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8BEBC5" w14:textId="77777777" w:rsidR="00056FE7" w:rsidRDefault="00056FE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316CE4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95BA7" w14:textId="77777777" w:rsidR="00D75698" w:rsidRDefault="00D75698" w:rsidP="00F534FB">
      <w:pPr>
        <w:spacing w:after="0"/>
      </w:pPr>
      <w:r>
        <w:separator/>
      </w:r>
    </w:p>
  </w:footnote>
  <w:footnote w:type="continuationSeparator" w:id="0">
    <w:p w14:paraId="1D8C1791" w14:textId="77777777" w:rsidR="00D75698" w:rsidRDefault="00D7569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92B3" w14:textId="01271E13" w:rsidR="005324B1" w:rsidRDefault="005245B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C314D3" wp14:editId="03C3949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8405" cy="2000250"/>
              <wp:effectExtent l="0" t="0" r="0" b="0"/>
              <wp:wrapNone/>
              <wp:docPr id="1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8405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13223B" id="Retângulo 1" o:spid="_x0000_s1026" style="position:absolute;margin-left:543.95pt;margin-top:0;width:595.15pt;height:157.5pt;z-index:-25165875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4F02D32"/>
    <w:multiLevelType w:val="hybridMultilevel"/>
    <w:tmpl w:val="3A1C93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A37E4"/>
    <w:multiLevelType w:val="multilevel"/>
    <w:tmpl w:val="AC6A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01E7A"/>
    <w:multiLevelType w:val="multilevel"/>
    <w:tmpl w:val="DBB2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1C700C"/>
    <w:multiLevelType w:val="multilevel"/>
    <w:tmpl w:val="A0A6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942A60"/>
    <w:multiLevelType w:val="multilevel"/>
    <w:tmpl w:val="BA7C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0"/>
  </w:num>
  <w:num w:numId="17">
    <w:abstractNumId w:val="18"/>
  </w:num>
  <w:num w:numId="18">
    <w:abstractNumId w:val="17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1B"/>
    <w:rsid w:val="00002750"/>
    <w:rsid w:val="00004D4E"/>
    <w:rsid w:val="00011895"/>
    <w:rsid w:val="00013818"/>
    <w:rsid w:val="00014F14"/>
    <w:rsid w:val="00024730"/>
    <w:rsid w:val="000348ED"/>
    <w:rsid w:val="00040CF1"/>
    <w:rsid w:val="0004158B"/>
    <w:rsid w:val="00046206"/>
    <w:rsid w:val="00051DFD"/>
    <w:rsid w:val="00056FE7"/>
    <w:rsid w:val="000570FF"/>
    <w:rsid w:val="00057244"/>
    <w:rsid w:val="00061C1E"/>
    <w:rsid w:val="0006454B"/>
    <w:rsid w:val="000743D5"/>
    <w:rsid w:val="00075B13"/>
    <w:rsid w:val="00092692"/>
    <w:rsid w:val="00096203"/>
    <w:rsid w:val="000A0229"/>
    <w:rsid w:val="000E24AC"/>
    <w:rsid w:val="000E4A73"/>
    <w:rsid w:val="000F79EA"/>
    <w:rsid w:val="00125D0D"/>
    <w:rsid w:val="00134F92"/>
    <w:rsid w:val="00137DC1"/>
    <w:rsid w:val="00143224"/>
    <w:rsid w:val="00145B33"/>
    <w:rsid w:val="001468F3"/>
    <w:rsid w:val="00152C3A"/>
    <w:rsid w:val="001539C4"/>
    <w:rsid w:val="00162BEE"/>
    <w:rsid w:val="00170A44"/>
    <w:rsid w:val="00171E1B"/>
    <w:rsid w:val="00182F07"/>
    <w:rsid w:val="001858BD"/>
    <w:rsid w:val="00186F41"/>
    <w:rsid w:val="00187657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E11C7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6A18"/>
    <w:rsid w:val="00297ED0"/>
    <w:rsid w:val="002A4EDA"/>
    <w:rsid w:val="002A65C5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835FF"/>
    <w:rsid w:val="0039703C"/>
    <w:rsid w:val="003974BB"/>
    <w:rsid w:val="003A091E"/>
    <w:rsid w:val="003D3B17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92199"/>
    <w:rsid w:val="00496F1B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3751"/>
    <w:rsid w:val="005106C0"/>
    <w:rsid w:val="005245B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767CD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8435A"/>
    <w:rsid w:val="0069300B"/>
    <w:rsid w:val="0069518D"/>
    <w:rsid w:val="006A4C72"/>
    <w:rsid w:val="006B770D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0707"/>
    <w:rsid w:val="008D4FC8"/>
    <w:rsid w:val="008D5A80"/>
    <w:rsid w:val="008D6130"/>
    <w:rsid w:val="008E5483"/>
    <w:rsid w:val="008F4532"/>
    <w:rsid w:val="00927D5E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269B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F473A"/>
    <w:rsid w:val="00C0155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5E08"/>
    <w:rsid w:val="00D22E33"/>
    <w:rsid w:val="00D35BBD"/>
    <w:rsid w:val="00D37FAD"/>
    <w:rsid w:val="00D5184A"/>
    <w:rsid w:val="00D5627D"/>
    <w:rsid w:val="00D57F8C"/>
    <w:rsid w:val="00D64BD4"/>
    <w:rsid w:val="00D6600D"/>
    <w:rsid w:val="00D70757"/>
    <w:rsid w:val="00D728D5"/>
    <w:rsid w:val="00D73C98"/>
    <w:rsid w:val="00D75698"/>
    <w:rsid w:val="00D77483"/>
    <w:rsid w:val="00D7797C"/>
    <w:rsid w:val="00D77E6C"/>
    <w:rsid w:val="00D83EA1"/>
    <w:rsid w:val="00D85CA4"/>
    <w:rsid w:val="00DA0AC7"/>
    <w:rsid w:val="00DB0B61"/>
    <w:rsid w:val="00DD2D34"/>
    <w:rsid w:val="00DD467E"/>
    <w:rsid w:val="00DE136D"/>
    <w:rsid w:val="00DE4136"/>
    <w:rsid w:val="00DE4550"/>
    <w:rsid w:val="00DE6534"/>
    <w:rsid w:val="00DF0F24"/>
    <w:rsid w:val="00DF7885"/>
    <w:rsid w:val="00DF7CF5"/>
    <w:rsid w:val="00DF7F4F"/>
    <w:rsid w:val="00E066EE"/>
    <w:rsid w:val="00E07D28"/>
    <w:rsid w:val="00E30CB9"/>
    <w:rsid w:val="00E346AB"/>
    <w:rsid w:val="00E35C61"/>
    <w:rsid w:val="00E379DC"/>
    <w:rsid w:val="00E46808"/>
    <w:rsid w:val="00E47FE1"/>
    <w:rsid w:val="00E5521B"/>
    <w:rsid w:val="00E61D86"/>
    <w:rsid w:val="00E61FB1"/>
    <w:rsid w:val="00E63862"/>
    <w:rsid w:val="00E665C1"/>
    <w:rsid w:val="00E72DA3"/>
    <w:rsid w:val="00E97BD9"/>
    <w:rsid w:val="00EE0848"/>
    <w:rsid w:val="00F03084"/>
    <w:rsid w:val="00F03B1E"/>
    <w:rsid w:val="00F03F2C"/>
    <w:rsid w:val="00F1202D"/>
    <w:rsid w:val="00F146D7"/>
    <w:rsid w:val="00F217AB"/>
    <w:rsid w:val="00F26CDD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C6705"/>
    <w:rsid w:val="00FD55D0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48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pt-P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Ttulo1">
    <w:name w:val="heading 1"/>
    <w:basedOn w:val="Normal"/>
    <w:link w:val="Ttulo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oEspaoReservado">
    <w:name w:val="Placeholder Text"/>
    <w:basedOn w:val="Fontepargpadro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acomgrade">
    <w:name w:val="Table Grid"/>
    <w:basedOn w:val="Tabe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515"/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B437C"/>
    <w:pPr>
      <w:spacing w:after="0"/>
    </w:pPr>
  </w:style>
  <w:style w:type="paragraph" w:customStyle="1" w:styleId="Informaesdecontato">
    <w:name w:val="Informações de conta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5B437C"/>
  </w:style>
  <w:style w:type="paragraph" w:styleId="Rodap">
    <w:name w:val="footer"/>
    <w:basedOn w:val="Normal"/>
    <w:link w:val="RodapChar"/>
    <w:uiPriority w:val="99"/>
    <w:unhideWhenUsed/>
    <w:rsid w:val="00297ED0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297ED0"/>
  </w:style>
  <w:style w:type="character" w:customStyle="1" w:styleId="Ttulo2Char">
    <w:name w:val="Título 2 Char"/>
    <w:basedOn w:val="Fontepargpadro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Numerada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eladeGradeClara">
    <w:name w:val="Grid Table Light"/>
    <w:basedOn w:val="Tabe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arcadore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e">
    <w:name w:val="Emphasis"/>
    <w:basedOn w:val="Fontepargpadro"/>
    <w:uiPriority w:val="20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har">
    <w:name w:val="Subtítulo Char"/>
    <w:basedOn w:val="Fontepargpadro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oLivro">
    <w:name w:val="Book Title"/>
    <w:basedOn w:val="Fontepargpadro"/>
    <w:uiPriority w:val="33"/>
    <w:semiHidden/>
    <w:unhideWhenUsed/>
    <w:rsid w:val="00581515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81515"/>
    <w:rPr>
      <w:i/>
      <w:iCs/>
      <w:color w:val="77448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81515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har">
    <w:name w:val="Título 8 Char"/>
    <w:basedOn w:val="Fontepargpadro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81515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81515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1515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1515"/>
    <w:rPr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1515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15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1515"/>
    <w:rPr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515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81515"/>
    <w:rPr>
      <w:rFonts w:ascii="Consolas" w:hAnsi="Consolas"/>
      <w:szCs w:val="21"/>
    </w:rPr>
  </w:style>
  <w:style w:type="table" w:styleId="SimplesTabela2">
    <w:name w:val="Plain Table 2"/>
    <w:basedOn w:val="Tabe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ones">
    <w:name w:val="Ícones"/>
    <w:basedOn w:val="Normal"/>
    <w:uiPriority w:val="4"/>
    <w:qFormat/>
    <w:rsid w:val="00BD2DD6"/>
    <w:pPr>
      <w:spacing w:after="20"/>
      <w:jc w:val="center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72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720C"/>
    <w:rPr>
      <w:b/>
      <w:bCs/>
      <w:szCs w:val="20"/>
    </w:rPr>
  </w:style>
  <w:style w:type="paragraph" w:styleId="PargrafodaLista">
    <w:name w:val="List Paragraph"/>
    <w:basedOn w:val="Normal"/>
    <w:uiPriority w:val="34"/>
    <w:unhideWhenUsed/>
    <w:rsid w:val="00046206"/>
    <w:pPr>
      <w:ind w:left="720"/>
      <w:contextualSpacing/>
    </w:pPr>
  </w:style>
  <w:style w:type="character" w:customStyle="1" w:styleId="skillslevel">
    <w:name w:val="skills__level"/>
    <w:basedOn w:val="Fontepargpadro"/>
    <w:rsid w:val="00FC6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ene\AppData\Roaming\Microsoft\Templates\Curr&#237;culo%20de%20escolar%20(Design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6C3C5668CD49EB97BC82F8353DCC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3C9FB9-FFE6-49CD-AE72-EB405D9CE6E2}"/>
      </w:docPartPr>
      <w:docPartBody>
        <w:p w:rsidR="0077305A" w:rsidRDefault="00593A47">
          <w:pPr>
            <w:pStyle w:val="B36C3C5668CD49EB97BC82F8353DCCE2"/>
          </w:pPr>
          <w:r w:rsidRPr="00D85CA4">
            <w:rPr>
              <w:lang w:bidi="pt-BR"/>
            </w:rPr>
            <w:t>Objetivo</w:t>
          </w:r>
        </w:p>
      </w:docPartBody>
    </w:docPart>
    <w:docPart>
      <w:docPartPr>
        <w:name w:val="3D723E717D194A8183047875C8CCD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7FEBA4-9E3C-42CF-80E7-984725025A4F}"/>
      </w:docPartPr>
      <w:docPartBody>
        <w:p w:rsidR="0077305A" w:rsidRDefault="00593A47">
          <w:pPr>
            <w:pStyle w:val="3D723E717D194A8183047875C8CCD304"/>
          </w:pPr>
          <w:r w:rsidRPr="00565B06">
            <w:rPr>
              <w:lang w:bidi="pt-BR"/>
            </w:rPr>
            <w:t>Educação</w:t>
          </w:r>
        </w:p>
      </w:docPartBody>
    </w:docPart>
    <w:docPart>
      <w:docPartPr>
        <w:name w:val="A2BC0FBFEB304CEF920FF7FDF1C00E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0C8C54-B5B0-4483-80C0-26D46257A0B2}"/>
      </w:docPartPr>
      <w:docPartBody>
        <w:p w:rsidR="0077305A" w:rsidRDefault="00593A47">
          <w:pPr>
            <w:pStyle w:val="A2BC0FBFEB304CEF920FF7FDF1C00E40"/>
          </w:pPr>
          <w:r w:rsidRPr="00565B06">
            <w:rPr>
              <w:lang w:bidi="pt-BR"/>
            </w:rPr>
            <w:t>Experiência</w:t>
          </w:r>
        </w:p>
      </w:docPartBody>
    </w:docPart>
    <w:docPart>
      <w:docPartPr>
        <w:name w:val="75937EA80AE04381BFFFC6BF8EE2FB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C021E3-EA2B-4E30-A8A3-9B7A62E03A88}"/>
      </w:docPartPr>
      <w:docPartBody>
        <w:p w:rsidR="0077305A" w:rsidRDefault="00593A47">
          <w:pPr>
            <w:pStyle w:val="75937EA80AE04381BFFFC6BF8EE2FBC0"/>
          </w:pPr>
          <w:r w:rsidRPr="00565B06">
            <w:rPr>
              <w:lang w:bidi="pt-BR"/>
            </w:rPr>
            <w:t>Habilidades</w:t>
          </w:r>
        </w:p>
      </w:docPartBody>
    </w:docPart>
    <w:docPart>
      <w:docPartPr>
        <w:name w:val="A744F8FAC6FB413F92F156BEAA4E53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8CFD99-653B-4E1D-8783-0E059E38B829}"/>
      </w:docPartPr>
      <w:docPartBody>
        <w:p w:rsidR="00E25994" w:rsidRDefault="006B2B67" w:rsidP="006B2B67">
          <w:pPr>
            <w:pStyle w:val="A744F8FAC6FB413F92F156BEAA4E537F"/>
          </w:pPr>
          <w:r w:rsidRPr="009D0878">
            <w:rPr>
              <w:lang w:bidi="pt-BR"/>
            </w:rPr>
            <w:t>Endereço</w:t>
          </w:r>
        </w:p>
      </w:docPartBody>
    </w:docPart>
    <w:docPart>
      <w:docPartPr>
        <w:name w:val="08AA833D58EB45BCAF2B3F3056A0D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0B3FB7-6C5E-4740-81F1-0F8ADA6C5B34}"/>
      </w:docPartPr>
      <w:docPartBody>
        <w:p w:rsidR="00E25994" w:rsidRDefault="006B2B67" w:rsidP="006B2B67">
          <w:pPr>
            <w:pStyle w:val="08AA833D58EB45BCAF2B3F3056A0DF94"/>
          </w:pPr>
          <w:r w:rsidRPr="009D0878">
            <w:rPr>
              <w:lang w:bidi="pt-BR"/>
            </w:rPr>
            <w:t>Telefone</w:t>
          </w:r>
        </w:p>
      </w:docPartBody>
    </w:docPart>
    <w:docPart>
      <w:docPartPr>
        <w:name w:val="7EAC2585CCCE493B9764D9EAF934F1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2B81D2-A554-4140-BA5D-F28F7C8DA486}"/>
      </w:docPartPr>
      <w:docPartBody>
        <w:p w:rsidR="00E25994" w:rsidRDefault="006B2B67" w:rsidP="006B2B67">
          <w:pPr>
            <w:pStyle w:val="7EAC2585CCCE493B9764D9EAF934F1DB"/>
          </w:pPr>
          <w:r w:rsidRPr="009D0878">
            <w:rPr>
              <w:lang w:bidi="pt-BR"/>
            </w:rPr>
            <w:t>Email</w:t>
          </w:r>
        </w:p>
      </w:docPartBody>
    </w:docPart>
    <w:docPart>
      <w:docPartPr>
        <w:name w:val="64CBF7B198AA48DC8F776ABD15C0F2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E2DA00-24CC-4062-B9F2-E93E163B985C}"/>
      </w:docPartPr>
      <w:docPartBody>
        <w:p w:rsidR="00E25994" w:rsidRDefault="006B2B67" w:rsidP="006B2B67">
          <w:pPr>
            <w:pStyle w:val="64CBF7B198AA48DC8F776ABD15C0F2AB"/>
          </w:pPr>
          <w:r w:rsidRPr="009D0878">
            <w:rPr>
              <w:lang w:bidi="pt-BR"/>
            </w:rPr>
            <w:t>Perfil do LinkedIn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47"/>
    <w:rsid w:val="003E21E2"/>
    <w:rsid w:val="00593A47"/>
    <w:rsid w:val="00602D7F"/>
    <w:rsid w:val="006B2B67"/>
    <w:rsid w:val="0077305A"/>
    <w:rsid w:val="00AD4F38"/>
    <w:rsid w:val="00D5462C"/>
    <w:rsid w:val="00E25994"/>
    <w:rsid w:val="00F16D39"/>
    <w:rsid w:val="00F5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36C3C5668CD49EB97BC82F8353DCCE2">
    <w:name w:val="B36C3C5668CD49EB97BC82F8353DCCE2"/>
  </w:style>
  <w:style w:type="paragraph" w:customStyle="1" w:styleId="3D723E717D194A8183047875C8CCD304">
    <w:name w:val="3D723E717D194A8183047875C8CCD304"/>
  </w:style>
  <w:style w:type="character" w:styleId="nfase">
    <w:name w:val="Emphasis"/>
    <w:basedOn w:val="Fontepargpadro"/>
    <w:uiPriority w:val="11"/>
    <w:qFormat/>
    <w:rsid w:val="006B2B67"/>
    <w:rPr>
      <w:b w:val="0"/>
      <w:iCs/>
      <w:color w:val="657C9C" w:themeColor="text2" w:themeTint="BF"/>
      <w:sz w:val="26"/>
    </w:rPr>
  </w:style>
  <w:style w:type="paragraph" w:customStyle="1" w:styleId="A2BC0FBFEB304CEF920FF7FDF1C00E40">
    <w:name w:val="A2BC0FBFEB304CEF920FF7FDF1C00E40"/>
  </w:style>
  <w:style w:type="paragraph" w:customStyle="1" w:styleId="75937EA80AE04381BFFFC6BF8EE2FBC0">
    <w:name w:val="75937EA80AE04381BFFFC6BF8EE2FBC0"/>
  </w:style>
  <w:style w:type="paragraph" w:customStyle="1" w:styleId="A744F8FAC6FB413F92F156BEAA4E537F">
    <w:name w:val="A744F8FAC6FB413F92F156BEAA4E537F"/>
    <w:rsid w:val="006B2B67"/>
  </w:style>
  <w:style w:type="paragraph" w:customStyle="1" w:styleId="08AA833D58EB45BCAF2B3F3056A0DF94">
    <w:name w:val="08AA833D58EB45BCAF2B3F3056A0DF94"/>
    <w:rsid w:val="006B2B67"/>
  </w:style>
  <w:style w:type="paragraph" w:customStyle="1" w:styleId="7EAC2585CCCE493B9764D9EAF934F1DB">
    <w:name w:val="7EAC2585CCCE493B9764D9EAF934F1DB"/>
    <w:rsid w:val="006B2B67"/>
  </w:style>
  <w:style w:type="paragraph" w:customStyle="1" w:styleId="64CBF7B198AA48DC8F776ABD15C0F2AB">
    <w:name w:val="64CBF7B198AA48DC8F776ABD15C0F2AB"/>
    <w:rsid w:val="006B2B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Brasilia DF</CompanyAddress>
  <CompanyPhone>(61) 99865-3725 (WhatsApp)</CompanyPhone>
  <CompanyFax/>
  <CompanyEmail>Paulo00vitorbrr@gmail.com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7DD758-1144-4DD3-9B14-C94974B1BB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escolar (Design moderno)</Template>
  <TotalTime>0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linkedin.com/in/paulo-vitor-0a8410151</cp:keywords>
  <dc:description/>
  <cp:lastModifiedBy/>
  <cp:revision>1</cp:revision>
  <dcterms:created xsi:type="dcterms:W3CDTF">2022-09-24T13:40:00Z</dcterms:created>
  <dcterms:modified xsi:type="dcterms:W3CDTF">2022-09-24T14:41:00Z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